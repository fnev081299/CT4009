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4275328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ED31B38" w14:textId="77777777" w:rsidR="00CC6B59" w:rsidRDefault="008E15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97EC67" wp14:editId="2C54E650">
                    <wp:simplePos x="0" y="0"/>
                    <wp:positionH relativeFrom="page">
                      <wp:posOffset>3437999</wp:posOffset>
                    </wp:positionH>
                    <wp:positionV relativeFrom="page">
                      <wp:posOffset>267335</wp:posOffset>
                    </wp:positionV>
                    <wp:extent cx="2875915" cy="3017520"/>
                    <wp:effectExtent l="0" t="0" r="0" b="508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7E7E7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7510F1" w14:textId="77777777" w:rsidR="00CC6B59" w:rsidRPr="00CC6B59" w:rsidRDefault="00921D16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bstract"/>
                                    <w:id w:val="178866390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84C71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197EC67" id="Rectangle 467" o:spid="_x0000_s1026" style="position:absolute;margin-left:270.7pt;margin-top:21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" fillcolor="#7e7e7f" stroked="f" strokeweight="1pt">
                    <v:textbox inset="14.4pt,14.4pt,14.4pt,28.8pt">
                      <w:txbxContent>
                        <w:p w14:paraId="2C7510F1" w14:textId="77777777" w:rsidR="00CC6B59" w:rsidRPr="00CC6B59" w:rsidRDefault="00921D16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bstract"/>
                              <w:id w:val="178866390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84C7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C6B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50145C0F" wp14:editId="381C92DA">
                    <wp:simplePos x="0" y="0"/>
                    <wp:positionH relativeFrom="page">
                      <wp:posOffset>189186</wp:posOffset>
                    </wp:positionH>
                    <wp:positionV relativeFrom="page">
                      <wp:posOffset>264248</wp:posOffset>
                    </wp:positionV>
                    <wp:extent cx="7383780" cy="9555480"/>
                    <wp:effectExtent l="0" t="0" r="0" b="127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lumMod val="67000"/>
                                  </a:schemeClr>
                                </a:gs>
                                <a:gs pos="48000">
                                  <a:schemeClr val="accent3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3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path path="rect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85CD4F" w14:textId="77777777" w:rsidR="00CC6B59" w:rsidRDefault="00CC6B59" w:rsidP="00CC6B5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0145C0F" id="Rectangle 466" o:spid="_x0000_s1027" style="position:absolute;margin-left:14.9pt;margin-top:20.8pt;width:581.4pt;height:752.4pt;z-index:-251650048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" fillcolor="#6e6e6e [2150]" stroked="f" strokeweight="1pt">
                    <v:fill color2="#c9c9c9 [1942]" rotate="t" focusposition="1,1" focussize="" colors="0 #6f6f6f;31457f #a8a8a8;1 #c9c9c9" focus="100%" type="gradientRadial">
                      <o:fill v:ext="view" type="gradientCenter"/>
                    </v:fill>
                    <v:textbox inset="21.6pt,,21.6pt">
                      <w:txbxContent>
                        <w:p w14:paraId="0385CD4F" w14:textId="77777777" w:rsidR="00CC6B59" w:rsidRDefault="00CC6B59" w:rsidP="00CC6B5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C6B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3A8226" wp14:editId="4E9FB4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EB43AF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CC6B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D05ABF" wp14:editId="57362BE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itle"/>
                                  <w:id w:val="-178333450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0910B9" w14:textId="77777777" w:rsidR="00CC6B59" w:rsidRPr="00CC6B59" w:rsidRDefault="00CC6B59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0000" w:themeColor="text1"/>
                                        <w:sz w:val="56"/>
                                        <w:szCs w:val="144"/>
                                      </w:rPr>
                                    </w:pPr>
                                    <w:r w:rsidRPr="00CC6B59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Assignment 002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000000" w:themeColor="text1"/>
                                    <w:sz w:val="28"/>
                                    <w:szCs w:val="32"/>
                                  </w:rPr>
                                  <w:alias w:val="Subtitle"/>
                                  <w:id w:val="27237801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D33E67" w14:textId="77777777" w:rsidR="00CC6B59" w:rsidRPr="00CC6B59" w:rsidRDefault="00114D58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32"/>
                                      </w:rPr>
                                      <w:t>CT</w:t>
                                    </w:r>
                                    <w:r w:rsidR="00A84C71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000000" w:themeColor="text1"/>
                                        <w:sz w:val="28"/>
                                        <w:szCs w:val="32"/>
                                      </w:rPr>
                                      <w:t>4009 Intoduction to Web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5FD05A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000000" w:themeColor="text1"/>
                              <w:sz w:val="56"/>
                              <w:szCs w:val="72"/>
                            </w:rPr>
                            <w:alias w:val="Title"/>
                            <w:id w:val="-178333450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60910B9" w14:textId="77777777" w:rsidR="00CC6B59" w:rsidRPr="00CC6B59" w:rsidRDefault="00CC6B59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0000" w:themeColor="text1"/>
                                  <w:sz w:val="56"/>
                                  <w:szCs w:val="144"/>
                                </w:rPr>
                              </w:pPr>
                              <w:r w:rsidRPr="00CC6B59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0000" w:themeColor="text1"/>
                                  <w:sz w:val="56"/>
                                  <w:szCs w:val="72"/>
                                </w:rPr>
                                <w:t>Assignment 002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000000" w:themeColor="text1"/>
                              <w:sz w:val="28"/>
                              <w:szCs w:val="32"/>
                            </w:rPr>
                            <w:alias w:val="Subtitle"/>
                            <w:id w:val="27237801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74D33E67" w14:textId="77777777" w:rsidR="00CC6B59" w:rsidRPr="00CC6B59" w:rsidRDefault="00114D58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  <w:t>CT</w:t>
                              </w:r>
                              <w:r w:rsidR="00A84C71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  <w:t>4009 Intoduction to Web Development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C83547" w14:textId="77777777" w:rsidR="00847A0A" w:rsidRDefault="005859F4" w:rsidP="00847A0A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3F0094" wp14:editId="1006086F">
                    <wp:simplePos x="0" y="0"/>
                    <wp:positionH relativeFrom="page">
                      <wp:posOffset>3435350</wp:posOffset>
                    </wp:positionH>
                    <wp:positionV relativeFrom="page">
                      <wp:posOffset>6805756</wp:posOffset>
                    </wp:positionV>
                    <wp:extent cx="2797810" cy="61999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6199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2D31063" w14:textId="6FEBD7C2" w:rsidR="00023E62" w:rsidRDefault="00023E6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  <w:t>Nicolas Euliarte Veliez</w:t>
                                </w:r>
                              </w:p>
                              <w:p w14:paraId="1D60E8D7" w14:textId="6E378415" w:rsidR="00570609" w:rsidRDefault="005706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  <w:t>Regan Lusty</w:t>
                                </w:r>
                              </w:p>
                              <w:p w14:paraId="29D1378E" w14:textId="77777777" w:rsidR="00CC6B59" w:rsidRDefault="00CC6B5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</w:pPr>
                                <w:r w:rsidRPr="00CC6B59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  <w:t>Jack Smith</w:t>
                                </w:r>
                              </w:p>
                              <w:p w14:paraId="57E9FA11" w14:textId="77777777" w:rsidR="00570609" w:rsidRDefault="00570609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3F0094" id="Text Box 465" o:spid="_x0000_s1029" type="#_x0000_t202" style="position:absolute;margin-left:270.5pt;margin-top:535.9pt;width:220.3pt;height:48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" filled="f" stroked="f" strokeweight=".5pt">
                    <v:textbox>
                      <w:txbxContent>
                        <w:p w14:paraId="62D31063" w14:textId="6FEBD7C2" w:rsidR="00023E62" w:rsidRDefault="00023E62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t>Nicolas Euliarte Veliez</w:t>
                          </w:r>
                        </w:p>
                        <w:p w14:paraId="1D60E8D7" w14:textId="6E378415" w:rsidR="00570609" w:rsidRDefault="0057060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t>Regan Lusty</w:t>
                          </w:r>
                        </w:p>
                        <w:p w14:paraId="29D1378E" w14:textId="77777777" w:rsidR="00CC6B59" w:rsidRDefault="00CC6B5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</w:pPr>
                          <w:r w:rsidRPr="00CC6B59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t>Jack Smith</w:t>
                          </w:r>
                        </w:p>
                        <w:p w14:paraId="57E9FA11" w14:textId="77777777" w:rsidR="00570609" w:rsidRDefault="00570609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6B5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27E358F" wp14:editId="4ED9815F">
                    <wp:simplePos x="0" y="0"/>
                    <wp:positionH relativeFrom="page">
                      <wp:posOffset>3452648</wp:posOffset>
                    </wp:positionH>
                    <wp:positionV relativeFrom="page">
                      <wp:posOffset>7428515</wp:posOffset>
                    </wp:positionV>
                    <wp:extent cx="2875915" cy="118745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8B8B8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C03AB62" id="Rectangle 1" o:spid="_x0000_s1026" style="position:absolute;margin-left:271.85pt;margin-top:584.9pt;width:226.45pt;height:9.35pt;z-index:251668480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" fillcolor="#8b8b8c" stroked="f" strokeweight="1pt">
                    <w10:wrap anchorx="page" anchory="page"/>
                  </v:rect>
                </w:pict>
              </mc:Fallback>
            </mc:AlternateContent>
          </w:r>
          <w:r w:rsidR="00CC6B59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kern w:val="2"/>
          <w:sz w:val="24"/>
          <w:szCs w:val="24"/>
          <w:lang w:val="en-GB" w:eastAsia="ja-JP"/>
        </w:rPr>
        <w:id w:val="284017964"/>
        <w:docPartObj>
          <w:docPartGallery w:val="Table of Contents"/>
          <w:docPartUnique/>
        </w:docPartObj>
      </w:sdtPr>
      <w:sdtEndPr>
        <w:rPr>
          <w:rFonts w:eastAsiaTheme="minorHAnsi"/>
          <w:kern w:val="0"/>
          <w:sz w:val="20"/>
          <w:szCs w:val="20"/>
          <w:lang w:eastAsia="en-US"/>
        </w:rPr>
      </w:sdtEndPr>
      <w:sdtContent>
        <w:p w14:paraId="32B087A3" w14:textId="77777777" w:rsidR="008F6D0B" w:rsidRPr="00ED383D" w:rsidRDefault="00ED383D" w:rsidP="008F6D0B">
          <w:pPr>
            <w:pStyle w:val="TOCHeading"/>
            <w:rPr>
              <w:rFonts w:ascii="Times New Roman" w:eastAsiaTheme="minorEastAsia" w:hAnsi="Times New Roman" w:cs="Times New Roman"/>
              <w:bCs w:val="0"/>
              <w:color w:val="000000" w:themeColor="text1"/>
              <w:kern w:val="2"/>
              <w:szCs w:val="24"/>
              <w:lang w:eastAsia="ja-JP"/>
            </w:rPr>
          </w:pPr>
          <w:r w:rsidRPr="00ED383D">
            <w:rPr>
              <w:rFonts w:ascii="Times New Roman" w:eastAsiaTheme="minorEastAsia" w:hAnsi="Times New Roman" w:cs="Times New Roman"/>
              <w:bCs w:val="0"/>
              <w:color w:val="000000" w:themeColor="text1"/>
              <w:kern w:val="2"/>
              <w:szCs w:val="24"/>
              <w:lang w:val="en-GB" w:eastAsia="ja-JP"/>
            </w:rPr>
            <w:t>Table of Contents</w:t>
          </w:r>
        </w:p>
        <w:p w14:paraId="39503D73" w14:textId="77777777" w:rsidR="008E1529" w:rsidRPr="008E1529" w:rsidRDefault="00670401" w:rsidP="008F6D0B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Website Credentials</w:t>
          </w:r>
          <w:r w:rsidR="008E1529"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6D446A">
            <w:rPr>
              <w:rFonts w:ascii="Times New Roman" w:hAnsi="Times New Roman" w:cs="Times New Roman"/>
              <w:color w:val="000000" w:themeColor="text1"/>
            </w:rPr>
            <w:t>2</w:t>
          </w:r>
        </w:p>
        <w:p w14:paraId="56523852" w14:textId="77777777" w:rsidR="00670401" w:rsidRPr="008E1529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Functionality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6D446A">
            <w:rPr>
              <w:rFonts w:ascii="Times New Roman" w:hAnsi="Times New Roman" w:cs="Times New Roman"/>
              <w:color w:val="000000" w:themeColor="text1"/>
            </w:rPr>
            <w:t>3</w:t>
          </w:r>
        </w:p>
        <w:p w14:paraId="2B478FEF" w14:textId="20E8526B" w:rsidR="00670401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Evidence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  <w:r w:rsidR="00002645">
            <w:rPr>
              <w:rFonts w:ascii="Times New Roman" w:hAnsi="Times New Roman" w:cs="Times New Roman"/>
              <w:color w:val="000000" w:themeColor="text1"/>
            </w:rPr>
            <w:t>4</w:t>
          </w:r>
        </w:p>
        <w:p w14:paraId="73699E1C" w14:textId="77777777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HTML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35E393A8" w14:textId="2D4658D3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CSS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ECA5CEF" w14:textId="6F00AB93" w:rsidR="00BE38F8" w:rsidRPr="00BE38F8" w:rsidRDefault="00BE38F8" w:rsidP="00BE38F8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JavaScript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6A454B1" w14:textId="77777777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PHP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19520124" w14:textId="77777777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MySQL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A0278D9" w14:textId="77777777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Google Map API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4BE31491" w14:textId="77777777" w:rsidR="00B776F5" w:rsidRDefault="00B776F5" w:rsidP="00B776F5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eBay API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6198E2B4" w14:textId="77777777" w:rsidR="00B776F5" w:rsidRPr="00B776F5" w:rsidRDefault="00B776F5" w:rsidP="00B776F5">
          <w:pPr>
            <w:rPr>
              <w:lang w:val="en-US"/>
            </w:rPr>
          </w:pPr>
        </w:p>
        <w:p w14:paraId="413E0009" w14:textId="1FB7BEE3" w:rsidR="00670401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Manual</w:t>
          </w:r>
          <w:r w:rsidR="00434B29">
            <w:rPr>
              <w:rFonts w:ascii="Times New Roman" w:hAnsi="Times New Roman" w:cs="Times New Roman"/>
              <w:color w:val="000000" w:themeColor="text1"/>
            </w:rPr>
            <w:t>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029441A6" w14:textId="77777777" w:rsidR="00670401" w:rsidRDefault="00F76674" w:rsidP="00670401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User</w:t>
          </w:r>
          <w:r w:rsidR="00670401"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0CA731C2" w14:textId="77777777" w:rsidR="00670401" w:rsidRDefault="00F76674" w:rsidP="00670401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Administrator</w:t>
          </w:r>
          <w:r w:rsidR="00670401"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052C98A7" w14:textId="77777777" w:rsidR="00670401" w:rsidRPr="00670401" w:rsidRDefault="00670401" w:rsidP="00670401"/>
        <w:p w14:paraId="1AE8F97B" w14:textId="77777777" w:rsidR="00670401" w:rsidRPr="008E1529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Testing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6B79E74" w14:textId="77777777" w:rsidR="00670401" w:rsidRPr="008E1529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Business Values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D46B8FB" w14:textId="77777777" w:rsidR="00670401" w:rsidRPr="008E1529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Security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1D33644E" w14:textId="77777777" w:rsidR="00670401" w:rsidRPr="008E1529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List of References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579BC632" w14:textId="77777777" w:rsidR="00670401" w:rsidRDefault="00670401" w:rsidP="00670401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Appendices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0E0F5F68" w14:textId="77777777" w:rsidR="00F76674" w:rsidRDefault="00F76674" w:rsidP="00F76674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Appendix 1 – Screenshot of Webpages</w:t>
          </w:r>
          <w:r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7ECBDA31" w14:textId="77777777" w:rsidR="00F76674" w:rsidRDefault="00ED383D" w:rsidP="00F76674">
          <w:pPr>
            <w:pStyle w:val="TOC2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Appendix 2 – Source Code</w:t>
          </w:r>
          <w:r w:rsidR="00F76674" w:rsidRPr="008E1529">
            <w:rPr>
              <w:rFonts w:ascii="Times New Roman" w:hAnsi="Times New Roman" w:cs="Times New Roman"/>
              <w:color w:val="000000" w:themeColor="text1"/>
            </w:rPr>
            <w:ptab w:relativeTo="margin" w:alignment="right" w:leader="dot"/>
          </w:r>
        </w:p>
        <w:p w14:paraId="6D7E7997" w14:textId="77777777" w:rsidR="00F76674" w:rsidRPr="00F76674" w:rsidRDefault="00F76674" w:rsidP="00F76674">
          <w:pPr>
            <w:rPr>
              <w:lang w:val="en-US"/>
            </w:rPr>
          </w:pPr>
        </w:p>
        <w:p w14:paraId="280B965C" w14:textId="77777777" w:rsidR="00670401" w:rsidRPr="00670401" w:rsidRDefault="00670401" w:rsidP="00670401"/>
        <w:p w14:paraId="5F940EAD" w14:textId="77777777" w:rsidR="008E1529" w:rsidRPr="008E1529" w:rsidRDefault="00921D16" w:rsidP="0013095E">
          <w:pPr>
            <w:pStyle w:val="TOC3"/>
            <w:rPr>
              <w:rFonts w:ascii="Times New Roman" w:hAnsi="Times New Roman" w:cs="Times New Roman"/>
              <w:color w:val="000000" w:themeColor="text1"/>
            </w:rPr>
          </w:pPr>
        </w:p>
      </w:sdtContent>
    </w:sdt>
    <w:p w14:paraId="4E03F915" w14:textId="77777777" w:rsidR="00127C1F" w:rsidRPr="00127C1F" w:rsidRDefault="00114D58" w:rsidP="00F2601F">
      <w:p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eastAsia="Times New Roman" w:hAnsi="Times New Roman" w:cs="Times New Roman"/>
          <w:b/>
          <w:bCs/>
          <w:color w:val="FF0000"/>
          <w:szCs w:val="26"/>
        </w:rPr>
        <w:br w:type="page"/>
      </w:r>
    </w:p>
    <w:p w14:paraId="09778C99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Website Credentials</w:t>
      </w:r>
    </w:p>
    <w:p w14:paraId="4A59879F" w14:textId="77777777" w:rsidR="00127C1F" w:rsidRDefault="00127C1F" w:rsidP="00023E62"/>
    <w:p w14:paraId="1E19ABB1" w14:textId="47FBFDB6" w:rsidR="00502D26" w:rsidRPr="00502D26" w:rsidRDefault="00502D26" w:rsidP="00502D26">
      <w:pPr>
        <w:pStyle w:val="Heading1"/>
        <w:rPr>
          <w:color w:val="000000" w:themeColor="text1"/>
        </w:rPr>
      </w:pPr>
      <w:r w:rsidRPr="00502D26">
        <w:rPr>
          <w:color w:val="000000" w:themeColor="text1"/>
        </w:rPr>
        <w:t>Nicolas Euliarte Veliez:</w:t>
      </w:r>
    </w:p>
    <w:p w14:paraId="67B4C7E2" w14:textId="100154AA" w:rsidR="00F2601F" w:rsidRDefault="004A0410" w:rsidP="00023E62">
      <w:pPr>
        <w:rPr>
          <w:color w:val="000000" w:themeColor="text1"/>
        </w:rPr>
      </w:pPr>
      <w:r>
        <w:rPr>
          <w:color w:val="000000" w:themeColor="text1"/>
        </w:rPr>
        <w:t>Website URL:</w:t>
      </w:r>
    </w:p>
    <w:p w14:paraId="779893A0" w14:textId="2B360D72" w:rsidR="00502D26" w:rsidRPr="00502D26" w:rsidRDefault="00502D26" w:rsidP="00502D2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hyperlink r:id="rId9" w:history="1">
        <w:r w:rsidRPr="00502D26">
          <w:rPr>
            <w:rFonts w:ascii="Times New Roman" w:eastAsia="Times New Roman" w:hAnsi="Times New Roman" w:cs="Times New Roman"/>
            <w:color w:val="0000FF"/>
            <w:u w:val="single"/>
          </w:rPr>
          <w:t>http://ct4009-velrte.studentsites.glos.ac.uk/CT4009_2018-19_001_1801305_07_Jan_2019/WebsiteUser/Login/Login.html</w:t>
        </w:r>
      </w:hyperlink>
    </w:p>
    <w:p w14:paraId="4C05917C" w14:textId="77777777" w:rsidR="004A0410" w:rsidRDefault="004A0410" w:rsidP="00023E62">
      <w:pPr>
        <w:rPr>
          <w:color w:val="000000" w:themeColor="text1"/>
        </w:rPr>
      </w:pPr>
      <w:r>
        <w:rPr>
          <w:color w:val="000000" w:themeColor="text1"/>
        </w:rPr>
        <w:t>Control Panel URL:</w:t>
      </w:r>
    </w:p>
    <w:p w14:paraId="3048D348" w14:textId="6F681726" w:rsidR="00610A68" w:rsidRPr="00610A68" w:rsidRDefault="00610A68" w:rsidP="00610A68">
      <w:pPr>
        <w:pStyle w:val="ListParagraph"/>
        <w:numPr>
          <w:ilvl w:val="0"/>
          <w:numId w:val="6"/>
        </w:numPr>
        <w:rPr>
          <w:color w:val="000000" w:themeColor="text1"/>
        </w:rPr>
      </w:pPr>
      <w:hyperlink r:id="rId10" w:history="1">
        <w:r w:rsidRPr="00341482">
          <w:rPr>
            <w:rStyle w:val="Hyperlink"/>
          </w:rPr>
          <w:t>https://studentsites.glos.ac.uk:2083/cpsess1055258072/frontend/paper_lantern/index.html?login=1&amp;post_login=28269091960677</w:t>
        </w:r>
      </w:hyperlink>
      <w:r>
        <w:rPr>
          <w:color w:val="000000" w:themeColor="text1"/>
        </w:rPr>
        <w:t xml:space="preserve"> </w:t>
      </w:r>
    </w:p>
    <w:p w14:paraId="199099B4" w14:textId="77777777" w:rsidR="004A0410" w:rsidRDefault="004A0410" w:rsidP="00023E62">
      <w:pPr>
        <w:rPr>
          <w:color w:val="000000" w:themeColor="text1"/>
        </w:rPr>
      </w:pPr>
      <w:r>
        <w:rPr>
          <w:color w:val="000000" w:themeColor="text1"/>
        </w:rPr>
        <w:t>Control Panel Username:</w:t>
      </w:r>
    </w:p>
    <w:p w14:paraId="5CE5B5BD" w14:textId="77777777" w:rsidR="00610A68" w:rsidRPr="00610A68" w:rsidRDefault="00610A68" w:rsidP="00610A6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610A68">
        <w:rPr>
          <w:rFonts w:ascii="AppleSystemUIFont" w:hAnsi="AppleSystemUIFont" w:cs="AppleSystemUIFont"/>
          <w:lang w:val="en-US"/>
        </w:rPr>
        <w:t>s1801305velrte</w:t>
      </w:r>
    </w:p>
    <w:p w14:paraId="1165D074" w14:textId="77777777" w:rsidR="00610A68" w:rsidRDefault="004A0410" w:rsidP="00023E62">
      <w:pPr>
        <w:rPr>
          <w:color w:val="000000" w:themeColor="text1"/>
        </w:rPr>
      </w:pPr>
      <w:r>
        <w:rPr>
          <w:color w:val="000000" w:themeColor="text1"/>
        </w:rPr>
        <w:t>Control Panel Password:</w:t>
      </w:r>
    </w:p>
    <w:p w14:paraId="0F76DB13" w14:textId="77777777" w:rsidR="00610A68" w:rsidRPr="00610A68" w:rsidRDefault="00610A68" w:rsidP="00610A68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rFonts w:ascii="AppleSystemUIFont" w:hAnsi="AppleSystemUIFont" w:cs="AppleSystemUIFont"/>
          <w:lang w:val="en-US"/>
        </w:rPr>
        <w:t>26439AllIDoIsCode</w:t>
      </w:r>
    </w:p>
    <w:p w14:paraId="57014ECB" w14:textId="107E15F7" w:rsidR="00127C1F" w:rsidRPr="00610A68" w:rsidRDefault="00127C1F" w:rsidP="00610A68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br w:type="page"/>
      </w:r>
    </w:p>
    <w:p w14:paraId="6838A459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Functionality</w:t>
      </w:r>
    </w:p>
    <w:p w14:paraId="6005EC08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007"/>
      </w:tblGrid>
      <w:tr w:rsidR="00F513D1" w14:paraId="58B6BAED" w14:textId="77777777" w:rsidTr="00151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E3CD8DA" w14:textId="77777777" w:rsidR="00F513D1" w:rsidRPr="005C45C1" w:rsidRDefault="005C45C1" w:rsidP="003753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  <w:r w:rsidR="00CE5D00" w:rsidRPr="005C45C1">
              <w:rPr>
                <w:rFonts w:ascii="Times New Roman" w:hAnsi="Times New Roman" w:cs="Times New Roman"/>
              </w:rPr>
              <w:t>Page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835" w:type="dxa"/>
          </w:tcPr>
          <w:p w14:paraId="5F581D40" w14:textId="77777777" w:rsidR="00F513D1" w:rsidRPr="005C45C1" w:rsidRDefault="00CE5D00" w:rsidP="00CE5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5C1">
              <w:rPr>
                <w:rFonts w:ascii="Times New Roman" w:hAnsi="Times New Roman" w:cs="Times New Roman"/>
              </w:rPr>
              <w:t>Functional attributes</w:t>
            </w:r>
          </w:p>
        </w:tc>
        <w:tc>
          <w:tcPr>
            <w:tcW w:w="3007" w:type="dxa"/>
          </w:tcPr>
          <w:p w14:paraId="52671C55" w14:textId="77777777" w:rsidR="00F513D1" w:rsidRPr="005C45C1" w:rsidRDefault="00CE5D00" w:rsidP="00CE5D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5C1">
              <w:rPr>
                <w:rFonts w:ascii="Times New Roman" w:hAnsi="Times New Roman" w:cs="Times New Roman"/>
              </w:rPr>
              <w:t>Non-Functional attributes</w:t>
            </w:r>
          </w:p>
        </w:tc>
      </w:tr>
      <w:tr w:rsidR="00F513D1" w14:paraId="578CB07C" w14:textId="77777777" w:rsidTr="0015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52DEBF6" w14:textId="77777777" w:rsidR="00F513D1" w:rsidRPr="00CE5D00" w:rsidRDefault="003753CB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About</w:t>
            </w:r>
          </w:p>
        </w:tc>
        <w:tc>
          <w:tcPr>
            <w:tcW w:w="2835" w:type="dxa"/>
          </w:tcPr>
          <w:p w14:paraId="7DC242B6" w14:textId="5F41AABE" w:rsidR="00F513D1" w:rsidRPr="00CE5D00" w:rsidRDefault="001519A6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Sends to another page and states what the site is about.</w:t>
            </w:r>
          </w:p>
        </w:tc>
        <w:tc>
          <w:tcPr>
            <w:tcW w:w="3007" w:type="dxa"/>
          </w:tcPr>
          <w:p w14:paraId="2086342F" w14:textId="77777777" w:rsidR="00F513D1" w:rsidRPr="00CE5D00" w:rsidRDefault="00F513D1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50883972" w14:textId="77777777" w:rsidTr="001519A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B5B74D7" w14:textId="77777777" w:rsidR="00F513D1" w:rsidRPr="00CE5D00" w:rsidRDefault="003753CB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Block</w:t>
            </w:r>
            <w:r w:rsidR="005C45C1">
              <w:rPr>
                <w:rFonts w:ascii="Times New Roman" w:hAnsi="Times New Roman" w:cs="Times New Roman"/>
                <w:b w:val="0"/>
              </w:rPr>
              <w:t xml:space="preserve"> Report</w:t>
            </w:r>
          </w:p>
        </w:tc>
        <w:tc>
          <w:tcPr>
            <w:tcW w:w="2835" w:type="dxa"/>
          </w:tcPr>
          <w:p w14:paraId="0E9E363F" w14:textId="77777777" w:rsidR="00F513D1" w:rsidRPr="00CE5D00" w:rsidRDefault="00F513D1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7" w:type="dxa"/>
          </w:tcPr>
          <w:p w14:paraId="6693D611" w14:textId="77777777" w:rsidR="00F513D1" w:rsidRPr="00CE5D00" w:rsidRDefault="00F513D1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7027ED7E" w14:textId="77777777" w:rsidTr="0015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5109A24" w14:textId="77777777" w:rsidR="00F513D1" w:rsidRPr="00CE5D00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Edit Profile</w:t>
            </w:r>
          </w:p>
        </w:tc>
        <w:tc>
          <w:tcPr>
            <w:tcW w:w="2835" w:type="dxa"/>
          </w:tcPr>
          <w:p w14:paraId="38F614BF" w14:textId="77777777" w:rsidR="00F513D1" w:rsidRPr="00CE5D00" w:rsidRDefault="00F513D1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7" w:type="dxa"/>
          </w:tcPr>
          <w:p w14:paraId="5386A9AB" w14:textId="77777777" w:rsidR="00F513D1" w:rsidRPr="00CE5D00" w:rsidRDefault="00F513D1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2B39851F" w14:textId="77777777" w:rsidTr="001519A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6CEFBF3" w14:textId="77777777" w:rsidR="00F513D1" w:rsidRPr="00CE5D00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Home</w:t>
            </w:r>
          </w:p>
        </w:tc>
        <w:tc>
          <w:tcPr>
            <w:tcW w:w="2835" w:type="dxa"/>
          </w:tcPr>
          <w:p w14:paraId="1CCC6887" w14:textId="77777777" w:rsidR="00F513D1" w:rsidRDefault="001519A6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Page lets user view posts and add likes to the posts while seeing who has posted the specific post.</w:t>
            </w:r>
          </w:p>
          <w:p w14:paraId="0DA478D0" w14:textId="1F386F2B" w:rsidR="001519A6" w:rsidRPr="00CE5D00" w:rsidRDefault="001519A6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Also lets user log out.</w:t>
            </w:r>
          </w:p>
        </w:tc>
        <w:tc>
          <w:tcPr>
            <w:tcW w:w="3007" w:type="dxa"/>
          </w:tcPr>
          <w:p w14:paraId="79BB8DBD" w14:textId="77777777" w:rsidR="00F513D1" w:rsidRPr="00CE5D00" w:rsidRDefault="00F513D1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6276021D" w14:textId="77777777" w:rsidTr="0015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8B4BAAC" w14:textId="77777777" w:rsidR="00F513D1" w:rsidRPr="00CE5D00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Login</w:t>
            </w:r>
          </w:p>
        </w:tc>
        <w:tc>
          <w:tcPr>
            <w:tcW w:w="2835" w:type="dxa"/>
          </w:tcPr>
          <w:p w14:paraId="286A2C1B" w14:textId="4F78C6D3" w:rsidR="00F513D1" w:rsidRPr="00CE5D00" w:rsidRDefault="001519A6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Allows users to enter into their account </w:t>
            </w:r>
          </w:p>
        </w:tc>
        <w:tc>
          <w:tcPr>
            <w:tcW w:w="3007" w:type="dxa"/>
          </w:tcPr>
          <w:p w14:paraId="0C2AD690" w14:textId="77777777" w:rsidR="00F513D1" w:rsidRPr="00CE5D00" w:rsidRDefault="00F513D1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487A159B" w14:textId="77777777" w:rsidTr="001519A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3C0E64" w14:textId="77777777" w:rsidR="00F513D1" w:rsidRPr="00CE5D00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Messages</w:t>
            </w:r>
          </w:p>
        </w:tc>
        <w:tc>
          <w:tcPr>
            <w:tcW w:w="2835" w:type="dxa"/>
          </w:tcPr>
          <w:p w14:paraId="6F00F5D5" w14:textId="77777777" w:rsidR="00F513D1" w:rsidRPr="00CE5D00" w:rsidRDefault="00F513D1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7" w:type="dxa"/>
          </w:tcPr>
          <w:p w14:paraId="12E3CE9D" w14:textId="77777777" w:rsidR="00F513D1" w:rsidRPr="00CE5D00" w:rsidRDefault="00F513D1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513D1" w14:paraId="4539B3BD" w14:textId="77777777" w:rsidTr="0015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E9BBA79" w14:textId="77777777" w:rsidR="00F513D1" w:rsidRPr="00CE5D00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Posts</w:t>
            </w:r>
          </w:p>
        </w:tc>
        <w:tc>
          <w:tcPr>
            <w:tcW w:w="2835" w:type="dxa"/>
          </w:tcPr>
          <w:p w14:paraId="074D5B4C" w14:textId="2A4E2B03" w:rsidR="00F513D1" w:rsidRPr="00CE5D00" w:rsidRDefault="001519A6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Allows the user to create a new post</w:t>
            </w:r>
          </w:p>
        </w:tc>
        <w:tc>
          <w:tcPr>
            <w:tcW w:w="3007" w:type="dxa"/>
          </w:tcPr>
          <w:p w14:paraId="3DB433F3" w14:textId="1637A035" w:rsidR="00F513D1" w:rsidRPr="00CE5D00" w:rsidRDefault="001519A6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Doesn’t allow the user to post images or </w:t>
            </w:r>
            <w:r w:rsidR="00501382">
              <w:rPr>
                <w:rFonts w:ascii="Times New Roman" w:hAnsi="Times New Roman" w:cs="Times New Roman"/>
                <w:color w:val="000000" w:themeColor="text1"/>
              </w:rPr>
              <w:t>maps</w:t>
            </w:r>
          </w:p>
        </w:tc>
      </w:tr>
      <w:tr w:rsidR="00CE5D00" w14:paraId="13F5B911" w14:textId="77777777" w:rsidTr="001519A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1B137EB" w14:textId="77777777" w:rsidR="00CE5D00" w:rsidRPr="005C45C1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 w:rsidRPr="005C45C1">
              <w:rPr>
                <w:rFonts w:ascii="Times New Roman" w:hAnsi="Times New Roman" w:cs="Times New Roman"/>
                <w:b w:val="0"/>
              </w:rPr>
              <w:t>Profile</w:t>
            </w:r>
          </w:p>
        </w:tc>
        <w:tc>
          <w:tcPr>
            <w:tcW w:w="2835" w:type="dxa"/>
          </w:tcPr>
          <w:p w14:paraId="16BB1F8B" w14:textId="77777777" w:rsidR="00CE5D00" w:rsidRPr="00CE5D00" w:rsidRDefault="00CE5D00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007" w:type="dxa"/>
          </w:tcPr>
          <w:p w14:paraId="23B5E3ED" w14:textId="77777777" w:rsidR="00CE5D00" w:rsidRPr="00CE5D00" w:rsidRDefault="00CE5D00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E5D00" w14:paraId="48FAC15E" w14:textId="77777777" w:rsidTr="00151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4C97CF8" w14:textId="77777777" w:rsidR="00CE5D00" w:rsidRPr="005C45C1" w:rsidRDefault="005C45C1" w:rsidP="00F2601F">
            <w:pPr>
              <w:rPr>
                <w:rFonts w:ascii="Times New Roman" w:hAnsi="Times New Roman" w:cs="Times New Roman"/>
                <w:b w:val="0"/>
              </w:rPr>
            </w:pPr>
            <w:r w:rsidRPr="005C45C1">
              <w:rPr>
                <w:rFonts w:ascii="Times New Roman" w:hAnsi="Times New Roman" w:cs="Times New Roman"/>
                <w:b w:val="0"/>
              </w:rPr>
              <w:t>Register</w:t>
            </w:r>
          </w:p>
        </w:tc>
        <w:tc>
          <w:tcPr>
            <w:tcW w:w="2835" w:type="dxa"/>
          </w:tcPr>
          <w:p w14:paraId="50CC0DFC" w14:textId="6B8BEE09" w:rsidR="00501382" w:rsidRPr="00CE5D00" w:rsidRDefault="00501382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Allows the user to enter their details and then adds the information into the database</w:t>
            </w:r>
          </w:p>
        </w:tc>
        <w:tc>
          <w:tcPr>
            <w:tcW w:w="3007" w:type="dxa"/>
          </w:tcPr>
          <w:p w14:paraId="3F4158DC" w14:textId="77777777" w:rsidR="00CE5D00" w:rsidRPr="00CE5D00" w:rsidRDefault="00CE5D00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56D91DFF" w14:textId="77777777" w:rsidR="00F2601F" w:rsidRDefault="00F2601F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3432"/>
      </w:tblGrid>
      <w:tr w:rsidR="005C45C1" w14:paraId="1280AD04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2609A39" w14:textId="77777777" w:rsidR="005C45C1" w:rsidRPr="005C45C1" w:rsidRDefault="005C45C1" w:rsidP="00E452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r w:rsidRPr="005C45C1">
              <w:rPr>
                <w:rFonts w:ascii="Times New Roman" w:hAnsi="Times New Roman" w:cs="Times New Roman"/>
              </w:rPr>
              <w:t>Page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86" w:type="dxa"/>
          </w:tcPr>
          <w:p w14:paraId="2F096DB3" w14:textId="77777777" w:rsidR="005C45C1" w:rsidRPr="005C45C1" w:rsidRDefault="005C45C1" w:rsidP="00E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5C1">
              <w:rPr>
                <w:rFonts w:ascii="Times New Roman" w:hAnsi="Times New Roman" w:cs="Times New Roman"/>
              </w:rPr>
              <w:t>Functional attributes</w:t>
            </w:r>
          </w:p>
        </w:tc>
        <w:tc>
          <w:tcPr>
            <w:tcW w:w="3432" w:type="dxa"/>
          </w:tcPr>
          <w:p w14:paraId="17C24293" w14:textId="77777777" w:rsidR="005C45C1" w:rsidRPr="005C45C1" w:rsidRDefault="005C45C1" w:rsidP="00E452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5C1">
              <w:rPr>
                <w:rFonts w:ascii="Times New Roman" w:hAnsi="Times New Roman" w:cs="Times New Roman"/>
              </w:rPr>
              <w:t>Non-Functional attributes</w:t>
            </w:r>
          </w:p>
        </w:tc>
      </w:tr>
      <w:tr w:rsidR="005C45C1" w14:paraId="70D62BA5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7A1AFD" w14:textId="77777777" w:rsidR="005C45C1" w:rsidRPr="00CE5D00" w:rsidRDefault="005C45C1" w:rsidP="00E45232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Login</w:t>
            </w:r>
          </w:p>
        </w:tc>
        <w:tc>
          <w:tcPr>
            <w:tcW w:w="3686" w:type="dxa"/>
          </w:tcPr>
          <w:p w14:paraId="006A4005" w14:textId="77777777" w:rsidR="005C45C1" w:rsidRPr="00CE5D00" w:rsidRDefault="005C45C1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2" w:type="dxa"/>
          </w:tcPr>
          <w:p w14:paraId="0726A6B5" w14:textId="77777777" w:rsidR="005C45C1" w:rsidRPr="00CE5D00" w:rsidRDefault="005C45C1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5C1" w14:paraId="2C64D31E" w14:textId="77777777" w:rsidTr="00E4523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553FA1" w14:textId="77777777" w:rsidR="005C45C1" w:rsidRPr="00CE5D00" w:rsidRDefault="009112B1" w:rsidP="00E45232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View all Reports</w:t>
            </w:r>
          </w:p>
        </w:tc>
        <w:tc>
          <w:tcPr>
            <w:tcW w:w="3686" w:type="dxa"/>
          </w:tcPr>
          <w:p w14:paraId="5876EE43" w14:textId="77777777" w:rsidR="005C45C1" w:rsidRPr="00CE5D00" w:rsidRDefault="005C45C1" w:rsidP="00E4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2" w:type="dxa"/>
          </w:tcPr>
          <w:p w14:paraId="659F53F5" w14:textId="77777777" w:rsidR="005C45C1" w:rsidRPr="00CE5D00" w:rsidRDefault="005C45C1" w:rsidP="00E4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5C1" w14:paraId="7838885A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03FC11" w14:textId="77777777" w:rsidR="005C45C1" w:rsidRPr="00CE5D00" w:rsidRDefault="009112B1" w:rsidP="00E45232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Delete User</w:t>
            </w:r>
          </w:p>
        </w:tc>
        <w:tc>
          <w:tcPr>
            <w:tcW w:w="3686" w:type="dxa"/>
          </w:tcPr>
          <w:p w14:paraId="3AE9EDAB" w14:textId="77777777" w:rsidR="005C45C1" w:rsidRPr="00CE5D00" w:rsidRDefault="005C45C1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2" w:type="dxa"/>
          </w:tcPr>
          <w:p w14:paraId="3B4F9CA0" w14:textId="77777777" w:rsidR="005C45C1" w:rsidRPr="00CE5D00" w:rsidRDefault="005C45C1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C45C1" w14:paraId="673C359B" w14:textId="77777777" w:rsidTr="00E4523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D3E9EB" w14:textId="77777777" w:rsidR="005C45C1" w:rsidRPr="00CE5D00" w:rsidRDefault="009112B1" w:rsidP="00E45232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View Posts Summary</w:t>
            </w:r>
          </w:p>
        </w:tc>
        <w:tc>
          <w:tcPr>
            <w:tcW w:w="3686" w:type="dxa"/>
          </w:tcPr>
          <w:p w14:paraId="7BC1B4B5" w14:textId="77777777" w:rsidR="005C45C1" w:rsidRPr="00CE5D00" w:rsidRDefault="005C45C1" w:rsidP="00E4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32" w:type="dxa"/>
          </w:tcPr>
          <w:p w14:paraId="513E89E0" w14:textId="77777777" w:rsidR="005C45C1" w:rsidRPr="00CE5D00" w:rsidRDefault="005C45C1" w:rsidP="00E45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BE17658" w14:textId="77777777" w:rsidR="00127C1F" w:rsidRDefault="00127C1F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br w:type="page"/>
      </w:r>
    </w:p>
    <w:p w14:paraId="6385CB2F" w14:textId="77777777" w:rsidR="00127C1F" w:rsidRPr="00127C1F" w:rsidRDefault="00F260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Evidence</w:t>
      </w:r>
    </w:p>
    <w:p w14:paraId="1ED0B347" w14:textId="77777777" w:rsidR="00F2601F" w:rsidRPr="00E15ED8" w:rsidRDefault="00F2601F" w:rsidP="00F2601F">
      <w:pPr>
        <w:rPr>
          <w:rFonts w:ascii="Times New Roman" w:hAnsi="Times New Roman" w:cs="Times New Roman"/>
          <w:color w:val="FF0000"/>
          <w:u w:val="single"/>
        </w:rPr>
      </w:pPr>
      <w:r w:rsidRPr="00F2601F">
        <w:rPr>
          <w:rFonts w:ascii="Times New Roman" w:hAnsi="Times New Roman" w:cs="Times New Roman"/>
          <w:color w:val="FF0000"/>
          <w:u w:val="single"/>
        </w:rPr>
        <w:t xml:space="preserve"> </w:t>
      </w:r>
    </w:p>
    <w:p w14:paraId="477A5F2B" w14:textId="77777777" w:rsidR="00F2601F" w:rsidRPr="00C5191C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>Evidence of HTML</w:t>
      </w:r>
    </w:p>
    <w:p w14:paraId="3CA1CD30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69D32075" w14:textId="77777777" w:rsidTr="002C27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64978BD" w14:textId="77777777" w:rsidR="002C2763" w:rsidRPr="002C2763" w:rsidRDefault="002C2763" w:rsidP="00F26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Code</w:t>
            </w:r>
          </w:p>
        </w:tc>
        <w:tc>
          <w:tcPr>
            <w:tcW w:w="4505" w:type="dxa"/>
          </w:tcPr>
          <w:p w14:paraId="6BA9BD61" w14:textId="77777777" w:rsidR="002C2763" w:rsidRPr="002C2763" w:rsidRDefault="002C2763" w:rsidP="00F26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2C2763" w14:paraId="1C93B909" w14:textId="77777777" w:rsidTr="002C27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39109D5" w14:textId="77777777" w:rsidR="002C2763" w:rsidRDefault="002C2763" w:rsidP="00F2601F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4E332EB5" w14:textId="77777777" w:rsidR="002C2763" w:rsidRDefault="002C2763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A2E5B98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  <w:bookmarkStart w:id="0" w:name="_GoBack"/>
      <w:bookmarkEnd w:id="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22B6D24A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F7CC172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 Code</w:t>
            </w:r>
          </w:p>
        </w:tc>
        <w:tc>
          <w:tcPr>
            <w:tcW w:w="4505" w:type="dxa"/>
          </w:tcPr>
          <w:p w14:paraId="4015E31E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2C2763" w14:paraId="5AF4992F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AAE12EF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6319418D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4A58D8B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p w14:paraId="0E33F5CD" w14:textId="77777777" w:rsidR="00F2601F" w:rsidRPr="00C5191C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>Evidence of CSS</w:t>
      </w:r>
    </w:p>
    <w:p w14:paraId="7A6966F3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3FCFE3DE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89F824C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Code</w:t>
            </w:r>
          </w:p>
        </w:tc>
        <w:tc>
          <w:tcPr>
            <w:tcW w:w="4505" w:type="dxa"/>
          </w:tcPr>
          <w:p w14:paraId="5A566790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2C2763" w14:paraId="1DA8BE5C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5658C59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43C5FDDC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6D9B964D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7A447E7A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4E201BC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Code</w:t>
            </w:r>
          </w:p>
        </w:tc>
        <w:tc>
          <w:tcPr>
            <w:tcW w:w="4505" w:type="dxa"/>
          </w:tcPr>
          <w:p w14:paraId="6D694337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2C2763" w14:paraId="107DCFF4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0B504EF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2B8B0CFB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459F8427" w14:textId="515191BB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p w14:paraId="33E15568" w14:textId="00E334DE" w:rsidR="00BE38F8" w:rsidRPr="00C5191C" w:rsidRDefault="00BE38F8" w:rsidP="00BE38F8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 xml:space="preserve">Evidence of </w:t>
      </w:r>
      <w:r>
        <w:rPr>
          <w:rFonts w:ascii="Times New Roman" w:hAnsi="Times New Roman" w:cs="Times New Roman"/>
          <w:color w:val="000000" w:themeColor="text1"/>
          <w:u w:val="single"/>
        </w:rPr>
        <w:t>JavaScript</w:t>
      </w:r>
    </w:p>
    <w:p w14:paraId="41509F5B" w14:textId="13F4811C" w:rsidR="00BE38F8" w:rsidRDefault="00BE38F8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E38F8" w14:paraId="6FDD488E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51784EC" w14:textId="6B6ED368" w:rsidR="00BE38F8" w:rsidRPr="002C2763" w:rsidRDefault="00BE38F8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 Code</w:t>
            </w:r>
          </w:p>
        </w:tc>
        <w:tc>
          <w:tcPr>
            <w:tcW w:w="4505" w:type="dxa"/>
          </w:tcPr>
          <w:p w14:paraId="22534726" w14:textId="77777777" w:rsidR="00BE38F8" w:rsidRPr="002C2763" w:rsidRDefault="00BE38F8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BE38F8" w14:paraId="2B2AAE72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73561EE" w14:textId="77777777" w:rsidR="00BE38F8" w:rsidRDefault="00BE38F8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75FAA220" w14:textId="77777777" w:rsidR="00BE38F8" w:rsidRDefault="00BE38F8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609CDE4" w14:textId="1D91957F" w:rsidR="00BE38F8" w:rsidRDefault="00BE38F8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E38F8" w14:paraId="60788956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A56836C" w14:textId="5E477865" w:rsidR="00BE38F8" w:rsidRPr="002C2763" w:rsidRDefault="00BE38F8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JavaScript Code</w:t>
            </w:r>
          </w:p>
        </w:tc>
        <w:tc>
          <w:tcPr>
            <w:tcW w:w="4505" w:type="dxa"/>
          </w:tcPr>
          <w:p w14:paraId="13FCB355" w14:textId="77777777" w:rsidR="00BE38F8" w:rsidRPr="002C2763" w:rsidRDefault="00BE38F8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Webpage</w:t>
            </w:r>
          </w:p>
        </w:tc>
      </w:tr>
      <w:tr w:rsidR="00BE38F8" w14:paraId="1152D90B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B3990B2" w14:textId="77777777" w:rsidR="00BE38F8" w:rsidRDefault="00BE38F8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3A70B815" w14:textId="77777777" w:rsidR="00BE38F8" w:rsidRDefault="00BE38F8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520F3D6" w14:textId="77777777" w:rsidR="00BE38F8" w:rsidRDefault="00BE38F8" w:rsidP="00F2601F">
      <w:pPr>
        <w:rPr>
          <w:rFonts w:ascii="Times New Roman" w:hAnsi="Times New Roman" w:cs="Times New Roman"/>
          <w:color w:val="FF0000"/>
        </w:rPr>
      </w:pPr>
    </w:p>
    <w:p w14:paraId="139DB512" w14:textId="77777777" w:rsidR="00F2601F" w:rsidRPr="00C5191C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>Evidence of PHP</w:t>
      </w:r>
    </w:p>
    <w:p w14:paraId="24383268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375CBD80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AF28278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Code</w:t>
            </w:r>
          </w:p>
        </w:tc>
        <w:tc>
          <w:tcPr>
            <w:tcW w:w="4505" w:type="dxa"/>
          </w:tcPr>
          <w:p w14:paraId="64840265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2C2763" w14:paraId="5E682F43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BDEA50C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276EBD7D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DEA08C9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5ED29F26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765FF2FD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PHP Code</w:t>
            </w:r>
          </w:p>
        </w:tc>
        <w:tc>
          <w:tcPr>
            <w:tcW w:w="4505" w:type="dxa"/>
          </w:tcPr>
          <w:p w14:paraId="59F9CA4C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2C2763" w14:paraId="7F73F008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513050F7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459EFD9B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1DCC631C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p w14:paraId="4502FAEB" w14:textId="77777777" w:rsidR="00F2601F" w:rsidRPr="00C5191C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>Evidence of MySQL</w:t>
      </w:r>
    </w:p>
    <w:p w14:paraId="1E60E9BB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0C051D4D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06F3750B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 Code</w:t>
            </w:r>
          </w:p>
        </w:tc>
        <w:tc>
          <w:tcPr>
            <w:tcW w:w="4505" w:type="dxa"/>
          </w:tcPr>
          <w:p w14:paraId="44DDCCC3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2C2763" w14:paraId="430065F5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3B41B8E3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635EB2DB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01543F26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2763" w14:paraId="1E900906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80751CD" w14:textId="77777777" w:rsidR="002C2763" w:rsidRPr="002C2763" w:rsidRDefault="002C2763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MySQL Code</w:t>
            </w:r>
          </w:p>
        </w:tc>
        <w:tc>
          <w:tcPr>
            <w:tcW w:w="4505" w:type="dxa"/>
          </w:tcPr>
          <w:p w14:paraId="6BD9D367" w14:textId="77777777" w:rsidR="002C2763" w:rsidRPr="002C2763" w:rsidRDefault="002C2763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2C2763" w14:paraId="3A3F3CD9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6B6EAF2" w14:textId="77777777" w:rsidR="002C2763" w:rsidRDefault="002C2763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02600F7F" w14:textId="77777777" w:rsidR="002C2763" w:rsidRDefault="002C2763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70E3624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p w14:paraId="673FBD5F" w14:textId="77777777" w:rsidR="00F2601F" w:rsidRPr="00C5191C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 xml:space="preserve">Evidence of </w:t>
      </w:r>
      <w:r w:rsidR="00C5191C" w:rsidRPr="00C5191C">
        <w:rPr>
          <w:rFonts w:ascii="Times New Roman" w:hAnsi="Times New Roman" w:cs="Times New Roman"/>
          <w:color w:val="000000" w:themeColor="text1"/>
          <w:u w:val="single"/>
        </w:rPr>
        <w:t>Google Map</w:t>
      </w:r>
      <w:r w:rsidRPr="00C5191C">
        <w:rPr>
          <w:rFonts w:ascii="Times New Roman" w:hAnsi="Times New Roman" w:cs="Times New Roman"/>
          <w:color w:val="000000" w:themeColor="text1"/>
          <w:u w:val="single"/>
        </w:rPr>
        <w:t xml:space="preserve"> API</w:t>
      </w:r>
    </w:p>
    <w:p w14:paraId="1350CB7E" w14:textId="77777777" w:rsidR="002C2763" w:rsidRDefault="002C2763" w:rsidP="00F2601F">
      <w:pPr>
        <w:rPr>
          <w:rFonts w:ascii="Times New Roman" w:hAnsi="Times New Roman" w:cs="Times New Roman"/>
          <w:color w:val="FF0000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5191C" w14:paraId="51B80935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D9B5C6B" w14:textId="77777777" w:rsidR="00C5191C" w:rsidRPr="002C2763" w:rsidRDefault="00C5191C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4505" w:type="dxa"/>
          </w:tcPr>
          <w:p w14:paraId="6C353ED3" w14:textId="77777777" w:rsidR="00C5191C" w:rsidRPr="002C2763" w:rsidRDefault="00C5191C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C5191C" w14:paraId="0B9F44D7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C46071B" w14:textId="77777777" w:rsidR="00C5191C" w:rsidRDefault="00C5191C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458B49E9" w14:textId="77777777" w:rsidR="00C5191C" w:rsidRDefault="00C5191C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820B3BC" w14:textId="77777777" w:rsidR="00C5191C" w:rsidRDefault="00C5191C" w:rsidP="00F2601F">
      <w:pPr>
        <w:rPr>
          <w:rFonts w:ascii="Times New Roman" w:hAnsi="Times New Roman" w:cs="Times New Roman"/>
          <w:color w:val="FF0000"/>
        </w:rPr>
      </w:pPr>
    </w:p>
    <w:p w14:paraId="199C2604" w14:textId="77777777" w:rsidR="00F2601F" w:rsidRDefault="00F2601F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C5191C">
        <w:rPr>
          <w:rFonts w:ascii="Times New Roman" w:hAnsi="Times New Roman" w:cs="Times New Roman"/>
          <w:color w:val="000000" w:themeColor="text1"/>
          <w:u w:val="single"/>
        </w:rPr>
        <w:t>Evidence of eBay API</w:t>
      </w:r>
    </w:p>
    <w:p w14:paraId="166B1E87" w14:textId="77777777" w:rsidR="00C5191C" w:rsidRPr="00C5191C" w:rsidRDefault="00C5191C" w:rsidP="00F2601F">
      <w:pPr>
        <w:rPr>
          <w:rFonts w:ascii="Times New Roman" w:hAnsi="Times New Roman" w:cs="Times New Roman"/>
          <w:color w:val="000000" w:themeColor="text1"/>
          <w:u w:val="single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5191C" w14:paraId="6BC7BBFB" w14:textId="77777777" w:rsidTr="00E45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67EE7ED" w14:textId="77777777" w:rsidR="00C5191C" w:rsidRPr="002C2763" w:rsidRDefault="00C5191C" w:rsidP="00E452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Code</w:t>
            </w:r>
          </w:p>
        </w:tc>
        <w:tc>
          <w:tcPr>
            <w:tcW w:w="4505" w:type="dxa"/>
          </w:tcPr>
          <w:p w14:paraId="6D94427E" w14:textId="77777777" w:rsidR="00C5191C" w:rsidRPr="002C2763" w:rsidRDefault="00C5191C" w:rsidP="00E45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Evidence</w:t>
            </w:r>
          </w:p>
        </w:tc>
      </w:tr>
      <w:tr w:rsidR="00C5191C" w14:paraId="1BB6F0C6" w14:textId="77777777" w:rsidTr="00E45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68836EB6" w14:textId="77777777" w:rsidR="00C5191C" w:rsidRDefault="00C5191C" w:rsidP="00E45232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505" w:type="dxa"/>
          </w:tcPr>
          <w:p w14:paraId="153B36ED" w14:textId="77777777" w:rsidR="00C5191C" w:rsidRDefault="00C5191C" w:rsidP="00E45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7A7833A7" w14:textId="1669A6AE" w:rsidR="004B633F" w:rsidRPr="00127C1F" w:rsidRDefault="00127C1F" w:rsidP="00CD42F2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M</w:t>
      </w:r>
      <w:r w:rsidR="00F2601F" w:rsidRPr="00127C1F">
        <w:rPr>
          <w:rFonts w:ascii="Times New Roman" w:hAnsi="Times New Roman" w:cs="Times New Roman"/>
          <w:color w:val="000000" w:themeColor="text1"/>
          <w:u w:val="single"/>
        </w:rPr>
        <w:t>anual</w:t>
      </w:r>
      <w:r w:rsidR="00434B29">
        <w:rPr>
          <w:rFonts w:ascii="Times New Roman" w:hAnsi="Times New Roman" w:cs="Times New Roman"/>
          <w:color w:val="000000" w:themeColor="text1"/>
          <w:u w:val="single"/>
        </w:rPr>
        <w:t>s</w:t>
      </w:r>
    </w:p>
    <w:p w14:paraId="70628121" w14:textId="70D8A74C" w:rsidR="00127C1F" w:rsidRDefault="00127C1F" w:rsidP="00F2601F">
      <w:pPr>
        <w:rPr>
          <w:rFonts w:ascii="Times New Roman" w:hAnsi="Times New Roman" w:cs="Times New Roman"/>
          <w:color w:val="FF0000"/>
          <w:u w:val="single"/>
        </w:rPr>
      </w:pPr>
    </w:p>
    <w:p w14:paraId="7ABEBF3D" w14:textId="5E65E722" w:rsidR="00434B29" w:rsidRPr="00434B29" w:rsidRDefault="00434B29" w:rsidP="00434B29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user manual explains in basic terminology the functions available on UltraC for the users. Each section has a step by step tutorial to display how the website can be used. The administrator manual provides a guide on how to utilise the administrative controls that are available for the </w:t>
      </w:r>
      <w:r w:rsidR="0050518B">
        <w:rPr>
          <w:rFonts w:ascii="Times New Roman" w:hAnsi="Times New Roman" w:cs="Times New Roman"/>
          <w:color w:val="000000" w:themeColor="text1"/>
        </w:rPr>
        <w:t>website administrator.</w:t>
      </w:r>
    </w:p>
    <w:p w14:paraId="03A32F8A" w14:textId="77777777" w:rsidR="00434B29" w:rsidRPr="00E15ED8" w:rsidRDefault="00434B29" w:rsidP="00434B29">
      <w:pPr>
        <w:jc w:val="both"/>
        <w:rPr>
          <w:rFonts w:ascii="Times New Roman" w:hAnsi="Times New Roman" w:cs="Times New Roman"/>
          <w:color w:val="FF0000"/>
          <w:u w:val="single"/>
        </w:rPr>
      </w:pPr>
    </w:p>
    <w:p w14:paraId="7DD83E03" w14:textId="4AC5AAD7" w:rsidR="00452B9C" w:rsidRPr="00452B9C" w:rsidRDefault="004B633F" w:rsidP="00434B29">
      <w:pPr>
        <w:rPr>
          <w:rFonts w:ascii="Times New Roman" w:hAnsi="Times New Roman" w:cs="Times New Roman"/>
          <w:color w:val="000000" w:themeColor="text1"/>
        </w:rPr>
      </w:pPr>
      <w:r w:rsidRPr="00405E51">
        <w:rPr>
          <w:rFonts w:ascii="Times New Roman" w:hAnsi="Times New Roman" w:cs="Times New Roman"/>
          <w:color w:val="000000" w:themeColor="text1"/>
          <w:u w:val="single"/>
        </w:rPr>
        <w:t>User</w:t>
      </w:r>
    </w:p>
    <w:p w14:paraId="2D09C47C" w14:textId="77777777" w:rsidR="00452B9C" w:rsidRDefault="00452B9C" w:rsidP="00F2601F">
      <w:pPr>
        <w:rPr>
          <w:rFonts w:ascii="Times New Roman" w:hAnsi="Times New Roman" w:cs="Times New Roman"/>
          <w:color w:val="FF0000"/>
        </w:rPr>
      </w:pPr>
    </w:p>
    <w:p w14:paraId="27594040" w14:textId="77777777" w:rsidR="00B00852" w:rsidRDefault="004B633F" w:rsidP="00F260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Reference books (“Read </w:t>
      </w:r>
      <w:proofErr w:type="spellStart"/>
      <w:r>
        <w:rPr>
          <w:rFonts w:ascii="Times New Roman" w:hAnsi="Times New Roman" w:cs="Times New Roman"/>
          <w:color w:val="FF0000"/>
        </w:rPr>
        <w:t>me</w:t>
      </w:r>
      <w:proofErr w:type="spellEnd"/>
      <w:r>
        <w:rPr>
          <w:rFonts w:ascii="Times New Roman" w:hAnsi="Times New Roman" w:cs="Times New Roman"/>
          <w:color w:val="FF0000"/>
        </w:rPr>
        <w:t xml:space="preserve"> first” “Developing Quality</w:t>
      </w:r>
      <w:r w:rsidR="00B00852">
        <w:rPr>
          <w:rFonts w:ascii="Times New Roman" w:hAnsi="Times New Roman" w:cs="Times New Roman"/>
          <w:color w:val="FF0000"/>
        </w:rPr>
        <w:t xml:space="preserve"> Technical</w:t>
      </w:r>
      <w:r>
        <w:rPr>
          <w:rFonts w:ascii="Times New Roman" w:hAnsi="Times New Roman" w:cs="Times New Roman"/>
          <w:color w:val="FF0000"/>
        </w:rPr>
        <w:t>)</w:t>
      </w:r>
    </w:p>
    <w:p w14:paraId="2602901F" w14:textId="77777777" w:rsidR="00E15ED8" w:rsidRDefault="00E15ED8" w:rsidP="00F2601F">
      <w:pPr>
        <w:rPr>
          <w:rFonts w:ascii="Times New Roman" w:hAnsi="Times New Roman" w:cs="Times New Roman"/>
          <w:color w:val="FF0000"/>
        </w:rPr>
      </w:pPr>
    </w:p>
    <w:p w14:paraId="4B5FC9EE" w14:textId="77777777" w:rsidR="00270480" w:rsidRDefault="00270480" w:rsidP="00F2601F">
      <w:pPr>
        <w:rPr>
          <w:rFonts w:ascii="Times New Roman" w:hAnsi="Times New Roman" w:cs="Times New Roman"/>
          <w:color w:val="000000" w:themeColor="text1"/>
          <w:u w:val="single"/>
        </w:rPr>
      </w:pPr>
      <w:r w:rsidRPr="00270480">
        <w:rPr>
          <w:rFonts w:ascii="Times New Roman" w:hAnsi="Times New Roman" w:cs="Times New Roman"/>
          <w:color w:val="000000" w:themeColor="text1"/>
          <w:u w:val="single"/>
        </w:rPr>
        <w:t>Admin</w:t>
      </w:r>
      <w:r>
        <w:rPr>
          <w:rFonts w:ascii="Times New Roman" w:hAnsi="Times New Roman" w:cs="Times New Roman"/>
          <w:color w:val="000000" w:themeColor="text1"/>
          <w:u w:val="single"/>
        </w:rPr>
        <w:t>istrator</w:t>
      </w:r>
    </w:p>
    <w:p w14:paraId="34D2930B" w14:textId="77777777" w:rsidR="00270480" w:rsidRDefault="00270480" w:rsidP="00F2601F">
      <w:pPr>
        <w:rPr>
          <w:rFonts w:ascii="Times New Roman" w:hAnsi="Times New Roman" w:cs="Times New Roman"/>
          <w:color w:val="000000" w:themeColor="text1"/>
          <w:u w:val="single"/>
        </w:rPr>
      </w:pPr>
    </w:p>
    <w:p w14:paraId="0D5FCFD6" w14:textId="4656440E" w:rsidR="00270480" w:rsidRPr="006C1E1A" w:rsidRDefault="006C1E1A" w:rsidP="006C1E1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2FB4F91E" w14:textId="77777777" w:rsidR="00127C1F" w:rsidRDefault="00127C1F">
      <w:pPr>
        <w:rPr>
          <w:rFonts w:ascii="Times New Roman" w:hAnsi="Times New Roman" w:cs="Times New Roman"/>
          <w:color w:val="FF0000"/>
          <w:u w:val="single"/>
        </w:rPr>
      </w:pPr>
      <w:r>
        <w:rPr>
          <w:rFonts w:ascii="Times New Roman" w:hAnsi="Times New Roman" w:cs="Times New Roman"/>
          <w:color w:val="FF0000"/>
          <w:u w:val="single"/>
        </w:rPr>
        <w:br w:type="page"/>
      </w:r>
    </w:p>
    <w:p w14:paraId="4CC5CC77" w14:textId="43FC269D" w:rsidR="00E15ED8" w:rsidRDefault="00E15ED8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Testing</w:t>
      </w:r>
    </w:p>
    <w:p w14:paraId="3B624079" w14:textId="63A0D3E4" w:rsidR="00EA0361" w:rsidRDefault="00EA0361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</w:p>
    <w:p w14:paraId="1EB7934E" w14:textId="1567039A" w:rsidR="00A50B4C" w:rsidRDefault="00EA0361" w:rsidP="00A50B4C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A50B4C">
        <w:rPr>
          <w:rFonts w:ascii="Times New Roman" w:hAnsi="Times New Roman" w:cs="Times New Roman"/>
          <w:color w:val="000000" w:themeColor="text1"/>
        </w:rPr>
        <w:t>Within the testing process for a website there are multiple aspects that require investigation both functional and non-functional, the former relates to testing expected functions of the website in order to see if the code executes the expected outcome</w:t>
      </w:r>
      <w:r w:rsidR="006B44FF">
        <w:rPr>
          <w:rFonts w:ascii="Times New Roman" w:hAnsi="Times New Roman" w:cs="Times New Roman"/>
          <w:color w:val="000000" w:themeColor="text1"/>
        </w:rPr>
        <w:t xml:space="preserve"> </w:t>
      </w:r>
      <w:r w:rsidR="006B44FF">
        <w:rPr>
          <w:rFonts w:ascii="Times New Roman" w:hAnsi="Times New Roman" w:cs="Times New Roman"/>
          <w:color w:val="000000" w:themeColor="text1"/>
        </w:rPr>
        <w:fldChar w:fldCharType="begin"/>
      </w:r>
      <w:r w:rsidR="006B44FF">
        <w:rPr>
          <w:rFonts w:ascii="Times New Roman" w:hAnsi="Times New Roman" w:cs="Times New Roman"/>
          <w:color w:val="000000" w:themeColor="text1"/>
        </w:rPr>
        <w:instrText xml:space="preserve"> ADDIN ZOTERO_ITEM CSL_CITATION {"citationID":"AxoNmVEU","properties":{"formattedCitation":"(Stout, 2001)","plainCitation":"(Stout, 2001)","noteIndex":0},"citationItems":[{"id":310,"uris":["http://zotero.org/users/local/lwP9Fdgq/items/SBW42KWK"],"uri":["http://zotero.org/users/local/lwP9Fdgq/items/SBW42KWK"],"itemData":{"id":310,"type":"article-journal","title":"Testing a Website: Best Practices","container-title":"Best Practices","page":"14","source":"Zotero","language":"en","author":[{"family":"Stout","given":"Glenn A"}],"issued":{"date-parts":[["2001",8]]}}}],"schema":"https://github.com/citation-style-language/schema/raw/master/csl-citation.json"} </w:instrText>
      </w:r>
      <w:r w:rsidR="006B44FF">
        <w:rPr>
          <w:rFonts w:ascii="Times New Roman" w:hAnsi="Times New Roman" w:cs="Times New Roman"/>
          <w:color w:val="000000" w:themeColor="text1"/>
        </w:rPr>
        <w:fldChar w:fldCharType="separate"/>
      </w:r>
      <w:r w:rsidR="006B44FF">
        <w:rPr>
          <w:rFonts w:ascii="Times New Roman" w:hAnsi="Times New Roman" w:cs="Times New Roman"/>
          <w:noProof/>
          <w:color w:val="000000" w:themeColor="text1"/>
        </w:rPr>
        <w:t>(Stout, 2001)</w:t>
      </w:r>
      <w:r w:rsidR="006B44FF">
        <w:rPr>
          <w:rFonts w:ascii="Times New Roman" w:hAnsi="Times New Roman" w:cs="Times New Roman"/>
          <w:color w:val="000000" w:themeColor="text1"/>
        </w:rPr>
        <w:fldChar w:fldCharType="end"/>
      </w:r>
      <w:r w:rsidR="00A50B4C">
        <w:rPr>
          <w:rFonts w:ascii="Times New Roman" w:hAnsi="Times New Roman" w:cs="Times New Roman"/>
          <w:color w:val="000000" w:themeColor="text1"/>
        </w:rPr>
        <w:t xml:space="preserve">. </w:t>
      </w:r>
    </w:p>
    <w:p w14:paraId="5B41BF87" w14:textId="77777777" w:rsidR="00127C1F" w:rsidRPr="00E15ED8" w:rsidRDefault="00127C1F" w:rsidP="00F2601F">
      <w:pPr>
        <w:rPr>
          <w:rFonts w:ascii="Times New Roman" w:hAnsi="Times New Roman" w:cs="Times New Roman"/>
          <w:color w:val="FF0000"/>
          <w:u w:val="single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126"/>
        <w:gridCol w:w="2110"/>
        <w:gridCol w:w="1802"/>
      </w:tblGrid>
      <w:tr w:rsidR="006D446A" w14:paraId="581CE537" w14:textId="77777777" w:rsidTr="006D4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45D9722" w14:textId="77777777" w:rsidR="006D446A" w:rsidRPr="006D446A" w:rsidRDefault="006D446A" w:rsidP="00F2601F">
            <w:pPr>
              <w:rPr>
                <w:rFonts w:ascii="Times New Roman" w:hAnsi="Times New Roman" w:cs="Times New Roman"/>
              </w:rPr>
            </w:pPr>
            <w:r w:rsidRPr="006D446A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126" w:type="dxa"/>
          </w:tcPr>
          <w:p w14:paraId="157B94D9" w14:textId="77777777" w:rsidR="006D446A" w:rsidRPr="006D446A" w:rsidRDefault="006D446A" w:rsidP="00F26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2126" w:type="dxa"/>
          </w:tcPr>
          <w:p w14:paraId="410A03BA" w14:textId="77777777" w:rsidR="006D446A" w:rsidRPr="006D446A" w:rsidRDefault="006D446A" w:rsidP="00F26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Pages Used</w:t>
            </w:r>
          </w:p>
        </w:tc>
        <w:tc>
          <w:tcPr>
            <w:tcW w:w="2110" w:type="dxa"/>
          </w:tcPr>
          <w:p w14:paraId="383DC792" w14:textId="77777777" w:rsidR="006D446A" w:rsidRPr="006D446A" w:rsidRDefault="006D446A" w:rsidP="00F26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802" w:type="dxa"/>
          </w:tcPr>
          <w:p w14:paraId="351DED14" w14:textId="77777777" w:rsidR="006D446A" w:rsidRPr="006D446A" w:rsidRDefault="006D446A" w:rsidP="00F26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</w:t>
            </w:r>
          </w:p>
        </w:tc>
      </w:tr>
      <w:tr w:rsidR="006D446A" w14:paraId="65728250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7925DB9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01</w:t>
            </w:r>
          </w:p>
        </w:tc>
        <w:tc>
          <w:tcPr>
            <w:tcW w:w="2126" w:type="dxa"/>
          </w:tcPr>
          <w:p w14:paraId="75226DE0" w14:textId="7770F02E" w:rsidR="006D446A" w:rsidRPr="006D446A" w:rsidRDefault="00805D4B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Register account</w:t>
            </w:r>
          </w:p>
        </w:tc>
        <w:tc>
          <w:tcPr>
            <w:tcW w:w="2126" w:type="dxa"/>
          </w:tcPr>
          <w:p w14:paraId="44DE2B40" w14:textId="7A7B69E9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Register.html</w:t>
            </w:r>
          </w:p>
        </w:tc>
        <w:tc>
          <w:tcPr>
            <w:tcW w:w="2110" w:type="dxa"/>
          </w:tcPr>
          <w:p w14:paraId="177D1AA6" w14:textId="77777777" w:rsidR="006D446A" w:rsidRDefault="00A24678" w:rsidP="00A2467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Select register page.</w:t>
            </w:r>
          </w:p>
          <w:p w14:paraId="0050BCA1" w14:textId="77777777" w:rsidR="00A24678" w:rsidRDefault="00A24678" w:rsidP="00A2467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Enter details.</w:t>
            </w:r>
          </w:p>
          <w:p w14:paraId="2EEFC142" w14:textId="77777777" w:rsidR="00A24678" w:rsidRDefault="00A24678" w:rsidP="00A2467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Click Submit.</w:t>
            </w:r>
          </w:p>
          <w:p w14:paraId="1A2E2047" w14:textId="76C355C5" w:rsidR="00A24678" w:rsidRPr="00A24678" w:rsidRDefault="00A24678" w:rsidP="00A2467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Details are uploaded into MySQL database.</w:t>
            </w:r>
          </w:p>
        </w:tc>
        <w:tc>
          <w:tcPr>
            <w:tcW w:w="1802" w:type="dxa"/>
          </w:tcPr>
          <w:p w14:paraId="7698F817" w14:textId="61BA9B99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As </w:t>
            </w:r>
            <w:r w:rsidR="00EE2CB9">
              <w:rPr>
                <w:rFonts w:ascii="Times New Roman" w:hAnsi="Times New Roman" w:cs="Times New Roman"/>
                <w:color w:val="000000" w:themeColor="text1"/>
              </w:rPr>
              <w:t>expected,</w:t>
            </w:r>
          </w:p>
        </w:tc>
      </w:tr>
      <w:tr w:rsidR="006D446A" w14:paraId="7A5D7220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FE2FEB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02</w:t>
            </w:r>
          </w:p>
        </w:tc>
        <w:tc>
          <w:tcPr>
            <w:tcW w:w="2126" w:type="dxa"/>
          </w:tcPr>
          <w:p w14:paraId="56814A0C" w14:textId="380D5A22" w:rsidR="006D446A" w:rsidRPr="006D446A" w:rsidRDefault="00805D4B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Login to account</w:t>
            </w:r>
          </w:p>
        </w:tc>
        <w:tc>
          <w:tcPr>
            <w:tcW w:w="2126" w:type="dxa"/>
          </w:tcPr>
          <w:p w14:paraId="39029BFB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3426BC0F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4D09570D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654222A8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F01EBF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03</w:t>
            </w:r>
          </w:p>
        </w:tc>
        <w:tc>
          <w:tcPr>
            <w:tcW w:w="2126" w:type="dxa"/>
          </w:tcPr>
          <w:p w14:paraId="2FD87F99" w14:textId="5A917465" w:rsidR="006D446A" w:rsidRPr="006D446A" w:rsidRDefault="00805D4B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Create a</w:t>
            </w:r>
            <w:r w:rsidR="003E2329">
              <w:rPr>
                <w:rFonts w:ascii="Times New Roman" w:hAnsi="Times New Roman" w:cs="Times New Roman"/>
                <w:color w:val="000000" w:themeColor="text1"/>
              </w:rPr>
              <w:t xml:space="preserve"> text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post</w:t>
            </w:r>
          </w:p>
        </w:tc>
        <w:tc>
          <w:tcPr>
            <w:tcW w:w="2126" w:type="dxa"/>
          </w:tcPr>
          <w:p w14:paraId="1FA3CDF3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6A20B40C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3A82939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29B866C2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53874A7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04</w:t>
            </w:r>
          </w:p>
        </w:tc>
        <w:tc>
          <w:tcPr>
            <w:tcW w:w="2126" w:type="dxa"/>
          </w:tcPr>
          <w:p w14:paraId="51DFFA8A" w14:textId="19611EF1" w:rsidR="006D446A" w:rsidRPr="006D446A" w:rsidRDefault="00805D4B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a post</w:t>
            </w:r>
          </w:p>
        </w:tc>
        <w:tc>
          <w:tcPr>
            <w:tcW w:w="2126" w:type="dxa"/>
          </w:tcPr>
          <w:p w14:paraId="189B721A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1E750D7D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B93372D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534F4C57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4AD6CD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05</w:t>
            </w:r>
          </w:p>
        </w:tc>
        <w:tc>
          <w:tcPr>
            <w:tcW w:w="2126" w:type="dxa"/>
          </w:tcPr>
          <w:p w14:paraId="2C1F4466" w14:textId="177BFBFB" w:rsidR="006D446A" w:rsidRPr="006D446A" w:rsidRDefault="003E2329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Upload an image</w:t>
            </w:r>
          </w:p>
        </w:tc>
        <w:tc>
          <w:tcPr>
            <w:tcW w:w="2126" w:type="dxa"/>
          </w:tcPr>
          <w:p w14:paraId="468FD34C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16A9E713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F127CED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239C2D70" w14:textId="77777777" w:rsidTr="006D446A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3080F2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06</w:t>
            </w:r>
          </w:p>
        </w:tc>
        <w:tc>
          <w:tcPr>
            <w:tcW w:w="2126" w:type="dxa"/>
          </w:tcPr>
          <w:p w14:paraId="73CF877F" w14:textId="79E503B2" w:rsidR="006D446A" w:rsidRPr="006D446A" w:rsidRDefault="003E2329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Like a post</w:t>
            </w:r>
          </w:p>
        </w:tc>
        <w:tc>
          <w:tcPr>
            <w:tcW w:w="2126" w:type="dxa"/>
          </w:tcPr>
          <w:p w14:paraId="7B8E0D31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139D0CF6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B06EC19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79FB81E4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87D790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07</w:t>
            </w:r>
          </w:p>
        </w:tc>
        <w:tc>
          <w:tcPr>
            <w:tcW w:w="2126" w:type="dxa"/>
          </w:tcPr>
          <w:p w14:paraId="2B6579CB" w14:textId="708AB0B5" w:rsidR="006D446A" w:rsidRPr="006D446A" w:rsidRDefault="003E2329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Comment on a post</w:t>
            </w:r>
          </w:p>
        </w:tc>
        <w:tc>
          <w:tcPr>
            <w:tcW w:w="2126" w:type="dxa"/>
          </w:tcPr>
          <w:p w14:paraId="6EFE2959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27853BE9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3D5827CC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7D2601CF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0B2FE4A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08</w:t>
            </w:r>
          </w:p>
        </w:tc>
        <w:tc>
          <w:tcPr>
            <w:tcW w:w="2126" w:type="dxa"/>
          </w:tcPr>
          <w:p w14:paraId="2DD23D78" w14:textId="78BE7322" w:rsidR="006D446A" w:rsidRPr="006D446A" w:rsidRDefault="00A24678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Block a friend</w:t>
            </w:r>
          </w:p>
        </w:tc>
        <w:tc>
          <w:tcPr>
            <w:tcW w:w="2126" w:type="dxa"/>
          </w:tcPr>
          <w:p w14:paraId="758CDD3D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3810534A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65580789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08632690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2069BF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 w:rsidRPr="006D446A">
              <w:rPr>
                <w:rFonts w:ascii="Times New Roman" w:hAnsi="Times New Roman" w:cs="Times New Roman"/>
                <w:b w:val="0"/>
                <w:color w:val="000000" w:themeColor="text1"/>
              </w:rPr>
              <w:t>09</w:t>
            </w:r>
          </w:p>
        </w:tc>
        <w:tc>
          <w:tcPr>
            <w:tcW w:w="2126" w:type="dxa"/>
          </w:tcPr>
          <w:p w14:paraId="14858E7E" w14:textId="69C371C4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Report a friend</w:t>
            </w:r>
          </w:p>
        </w:tc>
        <w:tc>
          <w:tcPr>
            <w:tcW w:w="2126" w:type="dxa"/>
          </w:tcPr>
          <w:p w14:paraId="62B843E6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5211BD5F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D9AD828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5CF33B56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CB2659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10</w:t>
            </w:r>
          </w:p>
        </w:tc>
        <w:tc>
          <w:tcPr>
            <w:tcW w:w="2126" w:type="dxa"/>
          </w:tcPr>
          <w:p w14:paraId="328AFB7A" w14:textId="793A38A9" w:rsidR="006D446A" w:rsidRPr="006D446A" w:rsidRDefault="00A24678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Send a direct message</w:t>
            </w:r>
          </w:p>
        </w:tc>
        <w:tc>
          <w:tcPr>
            <w:tcW w:w="2126" w:type="dxa"/>
          </w:tcPr>
          <w:p w14:paraId="18DE3451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1F89B55C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0FF4B2A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5E8FE244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382B1B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11</w:t>
            </w:r>
          </w:p>
        </w:tc>
        <w:tc>
          <w:tcPr>
            <w:tcW w:w="2126" w:type="dxa"/>
          </w:tcPr>
          <w:p w14:paraId="57DAA072" w14:textId="37C2C123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a received message</w:t>
            </w:r>
          </w:p>
        </w:tc>
        <w:tc>
          <w:tcPr>
            <w:tcW w:w="2126" w:type="dxa"/>
          </w:tcPr>
          <w:p w14:paraId="794A1625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2A407664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060A9201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59449EE3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E8237E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12</w:t>
            </w:r>
          </w:p>
        </w:tc>
        <w:tc>
          <w:tcPr>
            <w:tcW w:w="2126" w:type="dxa"/>
          </w:tcPr>
          <w:p w14:paraId="74A67BFA" w14:textId="19038994" w:rsidR="006D446A" w:rsidRPr="006D446A" w:rsidRDefault="00A24678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a list of reported users</w:t>
            </w:r>
          </w:p>
        </w:tc>
        <w:tc>
          <w:tcPr>
            <w:tcW w:w="2126" w:type="dxa"/>
          </w:tcPr>
          <w:p w14:paraId="31EF128B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3BA7278D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16A529E3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385AAFCC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9057DC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13</w:t>
            </w:r>
          </w:p>
        </w:tc>
        <w:tc>
          <w:tcPr>
            <w:tcW w:w="2126" w:type="dxa"/>
          </w:tcPr>
          <w:p w14:paraId="14877442" w14:textId="536A8D86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a report of all users</w:t>
            </w:r>
          </w:p>
        </w:tc>
        <w:tc>
          <w:tcPr>
            <w:tcW w:w="2126" w:type="dxa"/>
          </w:tcPr>
          <w:p w14:paraId="2B83B995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7773460B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1C5307B0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1D42C46F" w14:textId="77777777" w:rsidTr="006D4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16FC2E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14</w:t>
            </w:r>
          </w:p>
        </w:tc>
        <w:tc>
          <w:tcPr>
            <w:tcW w:w="2126" w:type="dxa"/>
          </w:tcPr>
          <w:p w14:paraId="2ED526BC" w14:textId="2E1D6B59" w:rsidR="006D446A" w:rsidRPr="006D446A" w:rsidRDefault="00A24678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Edit profile</w:t>
            </w:r>
          </w:p>
        </w:tc>
        <w:tc>
          <w:tcPr>
            <w:tcW w:w="2126" w:type="dxa"/>
          </w:tcPr>
          <w:p w14:paraId="423BD2B6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0C0F76D9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484F176E" w14:textId="77777777" w:rsidR="006D446A" w:rsidRPr="006D446A" w:rsidRDefault="006D446A" w:rsidP="00F26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D446A" w14:paraId="64BA84BB" w14:textId="77777777" w:rsidTr="006D4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769843" w14:textId="77777777" w:rsidR="006D446A" w:rsidRPr="006D446A" w:rsidRDefault="006D446A" w:rsidP="00F2601F">
            <w:pPr>
              <w:rPr>
                <w:rFonts w:ascii="Times New Roman" w:hAnsi="Times New Roman" w:cs="Times New Roman"/>
                <w:b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</w:rPr>
              <w:t>15</w:t>
            </w:r>
          </w:p>
        </w:tc>
        <w:tc>
          <w:tcPr>
            <w:tcW w:w="2126" w:type="dxa"/>
          </w:tcPr>
          <w:p w14:paraId="51BC162F" w14:textId="42C4222F" w:rsidR="006D446A" w:rsidRPr="006D446A" w:rsidRDefault="00A24678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View “About” page</w:t>
            </w:r>
          </w:p>
        </w:tc>
        <w:tc>
          <w:tcPr>
            <w:tcW w:w="2126" w:type="dxa"/>
          </w:tcPr>
          <w:p w14:paraId="37ABECBB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110" w:type="dxa"/>
          </w:tcPr>
          <w:p w14:paraId="59A58BBD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02" w:type="dxa"/>
          </w:tcPr>
          <w:p w14:paraId="3EEEA847" w14:textId="77777777" w:rsidR="006D446A" w:rsidRPr="006D446A" w:rsidRDefault="006D446A" w:rsidP="00F26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9DDB02C" w14:textId="77777777" w:rsidR="00E15ED8" w:rsidRDefault="00E15ED8" w:rsidP="00F2601F">
      <w:pPr>
        <w:rPr>
          <w:rFonts w:ascii="Times New Roman" w:hAnsi="Times New Roman" w:cs="Times New Roman"/>
          <w:color w:val="FF0000"/>
        </w:rPr>
      </w:pPr>
    </w:p>
    <w:p w14:paraId="68BC34CA" w14:textId="77777777" w:rsidR="00127C1F" w:rsidRDefault="00127C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17421B0D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Business Values</w:t>
      </w:r>
    </w:p>
    <w:p w14:paraId="5E148A40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p w14:paraId="5508B2DC" w14:textId="77777777" w:rsidR="00E15ED8" w:rsidRDefault="00E15ED8" w:rsidP="00F260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Discuss the business values of different features of the site</w:t>
      </w:r>
    </w:p>
    <w:p w14:paraId="49C27431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p w14:paraId="43F06693" w14:textId="77777777" w:rsidR="00127C1F" w:rsidRDefault="00127C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89BE905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Security</w:t>
      </w:r>
    </w:p>
    <w:p w14:paraId="104759EF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p w14:paraId="1C51D5B5" w14:textId="70F28C15" w:rsidR="00127C1F" w:rsidRDefault="00127C1F" w:rsidP="00F260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Outline the security measures taken during the implementation of the website</w:t>
      </w:r>
    </w:p>
    <w:p w14:paraId="23F502BB" w14:textId="07CDD917" w:rsidR="00023E62" w:rsidRDefault="00023E62" w:rsidP="00F2601F">
      <w:pPr>
        <w:rPr>
          <w:rFonts w:ascii="Times New Roman" w:hAnsi="Times New Roman" w:cs="Times New Roman"/>
          <w:color w:val="FF0000"/>
        </w:rPr>
      </w:pPr>
    </w:p>
    <w:p w14:paraId="7F0DE938" w14:textId="10313A0C" w:rsidR="00023E62" w:rsidRPr="00023E62" w:rsidRDefault="00023E62" w:rsidP="00023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Hash for password</w:t>
      </w:r>
    </w:p>
    <w:p w14:paraId="0A8036DB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p w14:paraId="73C52894" w14:textId="77777777" w:rsidR="00127C1F" w:rsidRDefault="00127C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B2985E" w14:textId="4E8CAF63" w:rsid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List of References</w:t>
      </w:r>
    </w:p>
    <w:p w14:paraId="06314787" w14:textId="77777777" w:rsidR="006B44FF" w:rsidRDefault="006B44F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</w:p>
    <w:p w14:paraId="2D4FCCEA" w14:textId="77777777" w:rsidR="00BC5745" w:rsidRPr="00BC5745" w:rsidRDefault="006B44FF" w:rsidP="00BC5745">
      <w:pPr>
        <w:pStyle w:val="Bibliography"/>
        <w:rPr>
          <w:rFonts w:ascii="Times New Roman" w:hAnsi="Times New Roman" w:cs="Times New Roman"/>
          <w:color w:val="000000"/>
          <w:lang w:val="en-US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BC5745" w:rsidRPr="00BC5745">
        <w:rPr>
          <w:rFonts w:ascii="Times New Roman" w:hAnsi="Times New Roman" w:cs="Times New Roman"/>
          <w:color w:val="000000"/>
          <w:lang w:val="en-US"/>
        </w:rPr>
        <w:t>Clarke, A., 2012. 12 Typography Guidelines For Good Website Usability [WWW Document]. Usability Geek. URL https://usabilitygeek.com/12-typography-guidelines-for-good-website-usability/ (accessed 4.9.19).</w:t>
      </w:r>
    </w:p>
    <w:p w14:paraId="778C4FD9" w14:textId="0C408D90" w:rsidR="00127C1F" w:rsidRPr="006B44FF" w:rsidRDefault="006B44FF" w:rsidP="006B44FF">
      <w:p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  <w:u w:val="single"/>
        </w:rPr>
        <w:fldChar w:fldCharType="end"/>
      </w:r>
    </w:p>
    <w:p w14:paraId="5CE021DB" w14:textId="77777777" w:rsidR="00127C1F" w:rsidRDefault="00127C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1D7FA94D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Appendix 1</w:t>
      </w:r>
    </w:p>
    <w:p w14:paraId="458EA12D" w14:textId="77777777" w:rsidR="00127C1F" w:rsidRDefault="00127C1F" w:rsidP="00F2601F">
      <w:pPr>
        <w:rPr>
          <w:rFonts w:ascii="Times New Roman" w:hAnsi="Times New Roman" w:cs="Times New Roman"/>
          <w:color w:val="FF0000"/>
        </w:rPr>
      </w:pPr>
    </w:p>
    <w:p w14:paraId="0BCA09A7" w14:textId="77777777" w:rsidR="00127C1F" w:rsidRDefault="00127C1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0E0F806" w14:textId="77777777" w:rsidR="00127C1F" w:rsidRPr="00127C1F" w:rsidRDefault="00127C1F" w:rsidP="00127C1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  <w:r w:rsidRPr="00127C1F">
        <w:rPr>
          <w:rFonts w:ascii="Times New Roman" w:hAnsi="Times New Roman" w:cs="Times New Roman"/>
          <w:color w:val="000000" w:themeColor="text1"/>
          <w:u w:val="single"/>
        </w:rPr>
        <w:lastRenderedPageBreak/>
        <w:t>Appendix 2</w:t>
      </w:r>
    </w:p>
    <w:sectPr w:rsidR="00127C1F" w:rsidRPr="00127C1F" w:rsidSect="00CC6B59">
      <w:headerReference w:type="even" r:id="rId11"/>
      <w:headerReference w:type="default" r:id="rId12"/>
      <w:pgSz w:w="11900" w:h="16840"/>
      <w:pgMar w:top="1440" w:right="1440" w:bottom="1440" w:left="1440" w:header="709" w:footer="680" w:gutter="0"/>
      <w:lnNumType w:countBy="10" w:restart="continuous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72114" w14:textId="77777777" w:rsidR="00921D16" w:rsidRDefault="00921D16" w:rsidP="00AC2071">
      <w:r>
        <w:separator/>
      </w:r>
    </w:p>
  </w:endnote>
  <w:endnote w:type="continuationSeparator" w:id="0">
    <w:p w14:paraId="66BA8289" w14:textId="77777777" w:rsidR="00921D16" w:rsidRDefault="00921D16" w:rsidP="00AC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5F5FC" w14:textId="77777777" w:rsidR="00921D16" w:rsidRDefault="00921D16" w:rsidP="00AC2071">
      <w:r>
        <w:separator/>
      </w:r>
    </w:p>
  </w:footnote>
  <w:footnote w:type="continuationSeparator" w:id="0">
    <w:p w14:paraId="1FFB4574" w14:textId="77777777" w:rsidR="00921D16" w:rsidRDefault="00921D16" w:rsidP="00AC2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7551047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BBBFC3E" w14:textId="77777777" w:rsidR="00AC2071" w:rsidRDefault="00AC2071" w:rsidP="00EC2C1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C8B815" w14:textId="77777777" w:rsidR="00AC2071" w:rsidRDefault="00AC2071" w:rsidP="00AC20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558565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F59095F" w14:textId="77777777" w:rsidR="00AC2071" w:rsidRDefault="00AC2071" w:rsidP="00EC2C1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C96E15" w14:textId="77777777" w:rsidR="0098010E" w:rsidRPr="00E5200B" w:rsidRDefault="0098010E" w:rsidP="00E5200B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44BB"/>
    <w:multiLevelType w:val="hybridMultilevel"/>
    <w:tmpl w:val="DD1E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014D"/>
    <w:multiLevelType w:val="hybridMultilevel"/>
    <w:tmpl w:val="404045EE"/>
    <w:lvl w:ilvl="0" w:tplc="9A30AB68">
      <w:numFmt w:val="bullet"/>
      <w:lvlText w:val="·"/>
      <w:lvlJc w:val="left"/>
      <w:pPr>
        <w:ind w:left="980" w:hanging="6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E4AB8"/>
    <w:multiLevelType w:val="hybridMultilevel"/>
    <w:tmpl w:val="856604DC"/>
    <w:lvl w:ilvl="0" w:tplc="F70667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11DC7"/>
    <w:multiLevelType w:val="hybridMultilevel"/>
    <w:tmpl w:val="36D030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892F9F"/>
    <w:multiLevelType w:val="hybridMultilevel"/>
    <w:tmpl w:val="2290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23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F4"/>
    <w:rsid w:val="00002645"/>
    <w:rsid w:val="00023E62"/>
    <w:rsid w:val="000874CF"/>
    <w:rsid w:val="00114D58"/>
    <w:rsid w:val="00127C1F"/>
    <w:rsid w:val="001519A6"/>
    <w:rsid w:val="001524FA"/>
    <w:rsid w:val="00164CA6"/>
    <w:rsid w:val="00183D38"/>
    <w:rsid w:val="00194AA7"/>
    <w:rsid w:val="00270480"/>
    <w:rsid w:val="00284A07"/>
    <w:rsid w:val="002C2763"/>
    <w:rsid w:val="003753CB"/>
    <w:rsid w:val="003E2329"/>
    <w:rsid w:val="00405E51"/>
    <w:rsid w:val="00434B29"/>
    <w:rsid w:val="00452B9C"/>
    <w:rsid w:val="00496BD1"/>
    <w:rsid w:val="004A0410"/>
    <w:rsid w:val="004A1A73"/>
    <w:rsid w:val="004B633F"/>
    <w:rsid w:val="004C07D2"/>
    <w:rsid w:val="004F7470"/>
    <w:rsid w:val="00501382"/>
    <w:rsid w:val="00502D26"/>
    <w:rsid w:val="0050518B"/>
    <w:rsid w:val="00570609"/>
    <w:rsid w:val="005859F4"/>
    <w:rsid w:val="005C45C1"/>
    <w:rsid w:val="00610A68"/>
    <w:rsid w:val="00670401"/>
    <w:rsid w:val="006A5C32"/>
    <w:rsid w:val="006B44FF"/>
    <w:rsid w:val="006B73C4"/>
    <w:rsid w:val="006C1E1A"/>
    <w:rsid w:val="006D446A"/>
    <w:rsid w:val="007051EC"/>
    <w:rsid w:val="00763A15"/>
    <w:rsid w:val="00791F89"/>
    <w:rsid w:val="00805D4B"/>
    <w:rsid w:val="008208E4"/>
    <w:rsid w:val="00830C0A"/>
    <w:rsid w:val="00847A0A"/>
    <w:rsid w:val="008A40BD"/>
    <w:rsid w:val="008E1529"/>
    <w:rsid w:val="008F6D0B"/>
    <w:rsid w:val="009112B1"/>
    <w:rsid w:val="00921D16"/>
    <w:rsid w:val="00950041"/>
    <w:rsid w:val="0098010E"/>
    <w:rsid w:val="00A24678"/>
    <w:rsid w:val="00A3114A"/>
    <w:rsid w:val="00A37CB0"/>
    <w:rsid w:val="00A50B4C"/>
    <w:rsid w:val="00A84C71"/>
    <w:rsid w:val="00AA3853"/>
    <w:rsid w:val="00AC2071"/>
    <w:rsid w:val="00B00852"/>
    <w:rsid w:val="00B776F5"/>
    <w:rsid w:val="00BC5745"/>
    <w:rsid w:val="00BE38F8"/>
    <w:rsid w:val="00BE5134"/>
    <w:rsid w:val="00C5191C"/>
    <w:rsid w:val="00CC6B59"/>
    <w:rsid w:val="00CD42F2"/>
    <w:rsid w:val="00CE5D00"/>
    <w:rsid w:val="00DC44BC"/>
    <w:rsid w:val="00DE7045"/>
    <w:rsid w:val="00E15ED8"/>
    <w:rsid w:val="00E215D6"/>
    <w:rsid w:val="00E5200B"/>
    <w:rsid w:val="00EA0361"/>
    <w:rsid w:val="00ED383D"/>
    <w:rsid w:val="00EE2CB9"/>
    <w:rsid w:val="00F019B3"/>
    <w:rsid w:val="00F2601F"/>
    <w:rsid w:val="00F513D1"/>
    <w:rsid w:val="00F57690"/>
    <w:rsid w:val="00F60554"/>
    <w:rsid w:val="00F7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E9FC"/>
  <w15:chartTrackingRefBased/>
  <w15:docId w15:val="{45ABE13F-AD61-0C44-AF8A-694ACF28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1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071"/>
  </w:style>
  <w:style w:type="paragraph" w:styleId="Footer">
    <w:name w:val="footer"/>
    <w:basedOn w:val="Normal"/>
    <w:link w:val="FooterChar"/>
    <w:uiPriority w:val="99"/>
    <w:unhideWhenUsed/>
    <w:rsid w:val="00AC20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071"/>
  </w:style>
  <w:style w:type="character" w:styleId="PageNumber">
    <w:name w:val="page number"/>
    <w:basedOn w:val="DefaultParagraphFont"/>
    <w:uiPriority w:val="99"/>
    <w:semiHidden/>
    <w:unhideWhenUsed/>
    <w:rsid w:val="00AC2071"/>
  </w:style>
  <w:style w:type="paragraph" w:styleId="NoSpacing">
    <w:name w:val="No Spacing"/>
    <w:link w:val="NoSpacingChar"/>
    <w:uiPriority w:val="1"/>
    <w:qFormat/>
    <w:rsid w:val="0098010E"/>
  </w:style>
  <w:style w:type="character" w:customStyle="1" w:styleId="Heading1Char">
    <w:name w:val="Heading 1 Char"/>
    <w:basedOn w:val="DefaultParagraphFont"/>
    <w:link w:val="Heading1"/>
    <w:uiPriority w:val="9"/>
    <w:rsid w:val="0098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7051EC"/>
  </w:style>
  <w:style w:type="character" w:customStyle="1" w:styleId="NoSpacingChar">
    <w:name w:val="No Spacing Char"/>
    <w:basedOn w:val="DefaultParagraphFont"/>
    <w:link w:val="NoSpacing"/>
    <w:uiPriority w:val="1"/>
    <w:rsid w:val="00CC6B59"/>
  </w:style>
  <w:style w:type="paragraph" w:styleId="TOCHeading">
    <w:name w:val="TOC Heading"/>
    <w:basedOn w:val="Heading1"/>
    <w:next w:val="Normal"/>
    <w:uiPriority w:val="39"/>
    <w:unhideWhenUsed/>
    <w:qFormat/>
    <w:rsid w:val="008E15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1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E1529"/>
    <w:pPr>
      <w:spacing w:before="120"/>
    </w:pPr>
    <w:rPr>
      <w:rFonts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E1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1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1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1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1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1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1529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859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859F4"/>
  </w:style>
  <w:style w:type="paragraph" w:styleId="ListParagraph">
    <w:name w:val="List Paragraph"/>
    <w:basedOn w:val="Normal"/>
    <w:uiPriority w:val="34"/>
    <w:qFormat/>
    <w:rsid w:val="00114D58"/>
    <w:pPr>
      <w:ind w:left="720"/>
      <w:contextualSpacing/>
    </w:pPr>
  </w:style>
  <w:style w:type="table" w:styleId="TableGrid">
    <w:name w:val="Table Grid"/>
    <w:basedOn w:val="TableNormal"/>
    <w:uiPriority w:val="39"/>
    <w:rsid w:val="00F51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513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CE5D0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CE5D0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6D446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D44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6B44FF"/>
    <w:pPr>
      <w:ind w:left="720" w:hanging="720"/>
    </w:pPr>
  </w:style>
  <w:style w:type="character" w:styleId="Hyperlink">
    <w:name w:val="Hyperlink"/>
    <w:basedOn w:val="DefaultParagraphFont"/>
    <w:uiPriority w:val="99"/>
    <w:unhideWhenUsed/>
    <w:rsid w:val="00502D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tudentsites.glos.ac.uk:2083/cpsess1055258072/frontend/paper_lantern/index.html?login=1&amp;post_login=28269091960677" TargetMode="External"/><Relationship Id="rId4" Type="http://schemas.openxmlformats.org/officeDocument/2006/relationships/styles" Target="styles.xml"/><Relationship Id="rId9" Type="http://schemas.openxmlformats.org/officeDocument/2006/relationships/hyperlink" Target="http://ct4009-velrte.studentsites.glos.ac.uk/CT4009_2018-19_001_1801305_07_Jan_2019/WebsiteUser/Login/Login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mith/Library/Group%20Containers/UBF8T346G9.Office/User%20Content.localized/Templates.localized/Assignment%20Template%20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E8A14-CFD4-D945-B627-52432FCC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 02.dotx</Template>
  <TotalTime>31</TotalTime>
  <Pages>12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002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002</dc:title>
  <dc:subject>CT4009 Intoduction to Web Development</dc:subject>
  <dc:creator>Microsoft Office User</dc:creator>
  <cp:keywords/>
  <dc:description/>
  <cp:lastModifiedBy>Francisco Nicolas Euliarte Veliez</cp:lastModifiedBy>
  <cp:revision>7</cp:revision>
  <dcterms:created xsi:type="dcterms:W3CDTF">2019-04-15T10:56:00Z</dcterms:created>
  <dcterms:modified xsi:type="dcterms:W3CDTF">2019-04-16T15:35:00Z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id="Nll5HPf4"/&gt;&lt;style id="http://www.zotero.org/styles/elsevier-harvard" hasBibliography="1" bibliographyStyleHasBeenSet="1"/&gt;&lt;prefs&gt;&lt;pref name="fieldType" value="Field"/&gt;&lt;/prefs&gt;&lt;/data&gt;</vt:lpwstr>
  </property>
</Properties>
</file>